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171" w:rsidRPr="009B6AFD" w:rsidRDefault="001F7171" w:rsidP="001F7171">
      <w:pPr>
        <w:pStyle w:val="expediteur"/>
      </w:pPr>
      <w:r w:rsidRPr="009B6AFD">
        <w:t>« Société »</w:t>
      </w:r>
    </w:p>
    <w:p w:rsidR="001F7171" w:rsidRPr="009B6AFD" w:rsidRDefault="001F7171" w:rsidP="001F7171">
      <w:pPr>
        <w:pStyle w:val="expediteur"/>
      </w:pPr>
      <w:r w:rsidRPr="009B6AFD">
        <w:t>« Prénom Nom du représentant »</w:t>
      </w:r>
    </w:p>
    <w:p w:rsidR="001F7171" w:rsidRPr="009B6AFD" w:rsidRDefault="001F7171" w:rsidP="001F7171">
      <w:pPr>
        <w:pStyle w:val="expediteur"/>
      </w:pPr>
      <w:r w:rsidRPr="009B6AFD">
        <w:t>« Fonction (DRH, etc.) »</w:t>
      </w:r>
    </w:p>
    <w:p w:rsidR="001F7171" w:rsidRPr="009B6AFD" w:rsidRDefault="001F7171" w:rsidP="001F7171">
      <w:pPr>
        <w:pStyle w:val="expediteur"/>
      </w:pPr>
      <w:r w:rsidRPr="009B6AFD">
        <w:t>« Adresse »</w:t>
      </w:r>
    </w:p>
    <w:p w:rsidR="001F7171" w:rsidRPr="009B6AFD" w:rsidRDefault="001F7171" w:rsidP="001F7171">
      <w:pPr>
        <w:pStyle w:val="expediteur"/>
      </w:pPr>
      <w:r w:rsidRPr="009B6AFD">
        <w:t>« Code postal + Ville »</w:t>
      </w:r>
    </w:p>
    <w:p w:rsidR="001F7171" w:rsidRPr="00390521" w:rsidRDefault="001F7171" w:rsidP="001F7171">
      <w:pPr>
        <w:pStyle w:val="destinataire"/>
      </w:pPr>
      <w:r w:rsidRPr="00390521">
        <w:t>« Prénom Nom du salarié »</w:t>
      </w:r>
    </w:p>
    <w:p w:rsidR="001F7171" w:rsidRPr="00390521" w:rsidRDefault="001F7171" w:rsidP="001F7171">
      <w:pPr>
        <w:pStyle w:val="destinataire"/>
      </w:pPr>
      <w:r w:rsidRPr="00390521">
        <w:t>« Adresse »</w:t>
      </w:r>
    </w:p>
    <w:p w:rsidR="001F7171" w:rsidRPr="00390521" w:rsidRDefault="001F7171" w:rsidP="001F7171">
      <w:pPr>
        <w:pStyle w:val="destinataire"/>
        <w:rPr>
          <w:rFonts w:cs="Arial"/>
        </w:rPr>
      </w:pPr>
      <w:r w:rsidRPr="00390521">
        <w:t>« Code postal + Ville »</w:t>
      </w:r>
    </w:p>
    <w:p w:rsidR="001F7171" w:rsidRPr="00390521" w:rsidRDefault="001F7171" w:rsidP="001F7171">
      <w:pPr>
        <w:pStyle w:val="expediteur"/>
        <w:rPr>
          <w:rFonts w:cs="Arial"/>
        </w:rPr>
      </w:pPr>
    </w:p>
    <w:p w:rsidR="001F7171" w:rsidRPr="00390521" w:rsidRDefault="001F7171" w:rsidP="007D59A3">
      <w:pPr>
        <w:pStyle w:val="editable"/>
      </w:pPr>
    </w:p>
    <w:p w:rsidR="001F7171" w:rsidRPr="009B6AFD" w:rsidRDefault="001F7171" w:rsidP="007D59A3">
      <w:pPr>
        <w:pStyle w:val="editable"/>
      </w:pPr>
      <w:r w:rsidRPr="009B6AFD">
        <w:t xml:space="preserve">« Lettre recommandée avec accusé de réception n° 1A XXX </w:t>
      </w:r>
      <w:proofErr w:type="spellStart"/>
      <w:r w:rsidRPr="009B6AFD">
        <w:t>XXX</w:t>
      </w:r>
      <w:proofErr w:type="spellEnd"/>
      <w:r w:rsidRPr="009B6AFD">
        <w:t xml:space="preserve"> </w:t>
      </w:r>
      <w:proofErr w:type="spellStart"/>
      <w:r w:rsidRPr="009B6AFD">
        <w:t>XXX</w:t>
      </w:r>
      <w:proofErr w:type="spellEnd"/>
      <w:r w:rsidRPr="009B6AFD">
        <w:t xml:space="preserve"> X /Courrier remis en mains propres contre décharge » </w:t>
      </w:r>
    </w:p>
    <w:p w:rsidR="001F7171" w:rsidRPr="00390521" w:rsidRDefault="001F7171" w:rsidP="001F7171">
      <w:pPr>
        <w:pStyle w:val="destinataire"/>
        <w:rPr>
          <w:rFonts w:cs="Arial"/>
        </w:rPr>
      </w:pPr>
    </w:p>
    <w:p w:rsidR="001F7171" w:rsidRPr="00813176" w:rsidRDefault="001F7171" w:rsidP="00813176">
      <w:pPr>
        <w:pStyle w:val="corps0"/>
        <w:jc w:val="right"/>
      </w:pPr>
      <w:r w:rsidRPr="00813176">
        <w:t xml:space="preserve">A </w:t>
      </w:r>
      <w:r w:rsidRPr="00CB1B69">
        <w:rPr>
          <w:rStyle w:val="editableCar"/>
        </w:rPr>
        <w:t>« lieu »</w:t>
      </w:r>
      <w:r w:rsidRPr="00813176">
        <w:t xml:space="preserve">, le </w:t>
      </w:r>
      <w:r w:rsidRPr="00813176">
        <w:rPr>
          <w:rStyle w:val="editableCar"/>
        </w:rPr>
        <w:t>« date »</w:t>
      </w:r>
    </w:p>
    <w:p w:rsidR="001F7171" w:rsidRPr="00390521" w:rsidRDefault="001F7171" w:rsidP="001F7171">
      <w:pPr>
        <w:pStyle w:val="expediteur"/>
        <w:rPr>
          <w:rFonts w:cs="Arial"/>
        </w:rPr>
      </w:pPr>
    </w:p>
    <w:p w:rsidR="001F7171" w:rsidRPr="00390521" w:rsidRDefault="001F7171" w:rsidP="001F7171">
      <w:pPr>
        <w:pStyle w:val="corps0"/>
      </w:pPr>
      <w:r w:rsidRPr="00390521">
        <w:rPr>
          <w:color w:val="000000"/>
          <w:u w:color="000000"/>
        </w:rPr>
        <w:t xml:space="preserve">Objet </w:t>
      </w:r>
      <w:r w:rsidRPr="00390521">
        <w:t>: Convocation à un entretien pré</w:t>
      </w:r>
      <w:proofErr w:type="spellStart"/>
      <w:r w:rsidRPr="00390521">
        <w:rPr>
          <w:lang w:val="en-US"/>
        </w:rPr>
        <w:t>alable</w:t>
      </w:r>
      <w:proofErr w:type="spellEnd"/>
      <w:r w:rsidRPr="00390521">
        <w:rPr>
          <w:lang w:val="en-US"/>
        </w:rPr>
        <w:t xml:space="preserve"> au </w:t>
      </w:r>
      <w:proofErr w:type="spellStart"/>
      <w:r w:rsidRPr="00390521">
        <w:rPr>
          <w:lang w:val="en-US"/>
        </w:rPr>
        <w:t>licenciement</w:t>
      </w:r>
      <w:proofErr w:type="spellEnd"/>
      <w:r w:rsidRPr="00DB489B">
        <w:rPr>
          <w:lang w:val="en-US"/>
        </w:rPr>
        <w:t>.</w:t>
      </w:r>
    </w:p>
    <w:p w:rsidR="001F7171" w:rsidRPr="00390521" w:rsidRDefault="001F7171" w:rsidP="001F7171">
      <w:pPr>
        <w:pStyle w:val="BodyA"/>
        <w:rPr>
          <w:rFonts w:ascii="Arial" w:eastAsia="Open Sans" w:hAnsi="Arial" w:cs="Arial"/>
        </w:rPr>
      </w:pPr>
    </w:p>
    <w:p w:rsidR="001F7171" w:rsidRPr="00390521" w:rsidRDefault="001F7171" w:rsidP="001F7171">
      <w:pPr>
        <w:pStyle w:val="BodyA"/>
        <w:rPr>
          <w:rFonts w:ascii="Arial" w:eastAsia="Open Sans" w:hAnsi="Arial" w:cs="Arial"/>
        </w:rPr>
      </w:pPr>
    </w:p>
    <w:p w:rsidR="001F7171" w:rsidRPr="00390521" w:rsidRDefault="001F7171" w:rsidP="001F7171">
      <w:pPr>
        <w:pStyle w:val="Corps"/>
        <w:jc w:val="both"/>
        <w:rPr>
          <w:rFonts w:cs="Arial"/>
        </w:rPr>
      </w:pPr>
      <w:r w:rsidRPr="007D59A3">
        <w:rPr>
          <w:rStyle w:val="editableCar"/>
        </w:rPr>
        <w:t>« Madame / Monsieur »</w:t>
      </w:r>
      <w:r w:rsidRPr="00390521">
        <w:rPr>
          <w:rFonts w:eastAsia="Open Sans" w:cs="Arial"/>
        </w:rPr>
        <w:t>, </w:t>
      </w:r>
    </w:p>
    <w:p w:rsidR="001F7171" w:rsidRPr="00390521" w:rsidRDefault="001F7171" w:rsidP="001F7171">
      <w:pPr>
        <w:pStyle w:val="Corps"/>
        <w:jc w:val="both"/>
        <w:rPr>
          <w:rFonts w:cs="Arial"/>
        </w:rPr>
      </w:pPr>
      <w:r w:rsidRPr="00390521">
        <w:rPr>
          <w:rFonts w:eastAsia="Open Sans" w:cs="Arial"/>
        </w:rPr>
        <w:t xml:space="preserve">Nous envisageons à votre encontre une éventuelle mesure de licenciement. </w:t>
      </w:r>
    </w:p>
    <w:p w:rsidR="001F7171" w:rsidRPr="00390521" w:rsidRDefault="001F7171" w:rsidP="001F7171">
      <w:pPr>
        <w:pStyle w:val="Corps"/>
        <w:jc w:val="both"/>
        <w:rPr>
          <w:rFonts w:cs="Arial"/>
        </w:rPr>
      </w:pPr>
      <w:r w:rsidRPr="00390521">
        <w:rPr>
          <w:rFonts w:eastAsia="Open Sans" w:cs="Arial"/>
        </w:rPr>
        <w:t>Nous vous demandons de bien vouloir vous présenter à un entretien préalable.</w:t>
      </w:r>
    </w:p>
    <w:p w:rsidR="001F7171" w:rsidRPr="00390521" w:rsidRDefault="001F7171" w:rsidP="007D59A3">
      <w:pPr>
        <w:pStyle w:val="corps0"/>
      </w:pPr>
      <w:r w:rsidRPr="00390521">
        <w:t xml:space="preserve">Vous voudrez bien vous présenter le </w:t>
      </w:r>
      <w:r w:rsidRPr="007D59A3">
        <w:rPr>
          <w:rStyle w:val="editableCar"/>
        </w:rPr>
        <w:t>« date de l’entretien »</w:t>
      </w:r>
      <w:r w:rsidRPr="00390521">
        <w:t>,</w:t>
      </w:r>
      <w:r w:rsidRPr="00390521">
        <w:rPr>
          <w:color w:val="4D73B8"/>
          <w:u w:color="4D73B8"/>
        </w:rPr>
        <w:t xml:space="preserve"> </w:t>
      </w:r>
      <w:r w:rsidRPr="00390521">
        <w:t>à</w:t>
      </w:r>
      <w:r w:rsidRPr="00390521">
        <w:rPr>
          <w:color w:val="4D73B8"/>
          <w:u w:color="4D73B8"/>
        </w:rPr>
        <w:t xml:space="preserve"> </w:t>
      </w:r>
      <w:r w:rsidRPr="007D59A3">
        <w:rPr>
          <w:rStyle w:val="editableCar"/>
        </w:rPr>
        <w:t>« horaire de l’entretien »</w:t>
      </w:r>
      <w:r w:rsidRPr="00390521">
        <w:t>,</w:t>
      </w:r>
      <w:r w:rsidRPr="00390521">
        <w:rPr>
          <w:color w:val="4D73B8"/>
          <w:u w:color="4D73B8"/>
        </w:rPr>
        <w:t xml:space="preserve"> </w:t>
      </w:r>
      <w:r w:rsidRPr="00390521">
        <w:t>à</w:t>
      </w:r>
      <w:r w:rsidRPr="00390521">
        <w:rPr>
          <w:color w:val="4D73B8"/>
          <w:u w:color="4D73B8"/>
        </w:rPr>
        <w:t xml:space="preserve"> </w:t>
      </w:r>
      <w:r w:rsidR="007D59A3">
        <w:t>l’adresse ci -après : </w:t>
      </w:r>
    </w:p>
    <w:p w:rsidR="001F7171" w:rsidRDefault="001F7171" w:rsidP="007D59A3">
      <w:pPr>
        <w:pStyle w:val="editable"/>
      </w:pPr>
      <w:r w:rsidRPr="009B6AFD">
        <w:t>« </w:t>
      </w:r>
      <w:r w:rsidR="00CB1B69">
        <w:t xml:space="preserve">Adresse précise de l’entretien </w:t>
      </w:r>
      <w:r w:rsidRPr="009B6AFD">
        <w:t>(Il faut préciser l’adresse du local, le code postal, le numéro du bureau/salle de réunion…) »</w:t>
      </w:r>
    </w:p>
    <w:p w:rsidR="007D59A3" w:rsidRPr="009B6AFD" w:rsidRDefault="007D59A3" w:rsidP="007D59A3">
      <w:pPr>
        <w:pStyle w:val="editable"/>
      </w:pPr>
    </w:p>
    <w:p w:rsidR="001F7171" w:rsidRPr="00390521" w:rsidRDefault="001F7171" w:rsidP="001F7171">
      <w:pPr>
        <w:pStyle w:val="Corps"/>
        <w:jc w:val="both"/>
        <w:rPr>
          <w:rFonts w:cs="Arial"/>
        </w:rPr>
      </w:pPr>
      <w:r w:rsidRPr="00390521">
        <w:rPr>
          <w:rFonts w:eastAsia="Open Sans" w:cs="Arial"/>
        </w:rPr>
        <w:t>Nous vous précisons que vous avez la possibilité de vous faire assister, lors de cet entretien, soit par une personne de votre choix appartenant au personnel de l’entreprise soit par un conseiller du salarié.</w:t>
      </w:r>
    </w:p>
    <w:p w:rsidR="001F7171" w:rsidRPr="00390521" w:rsidRDefault="001F7171" w:rsidP="001F7171">
      <w:pPr>
        <w:pStyle w:val="BodyA"/>
        <w:keepNext w:val="0"/>
        <w:spacing w:after="200" w:line="276" w:lineRule="auto"/>
        <w:rPr>
          <w:rFonts w:ascii="Arial" w:hAnsi="Arial" w:cs="Arial"/>
        </w:rPr>
      </w:pPr>
      <w:r w:rsidRPr="00390521">
        <w:rPr>
          <w:rFonts w:ascii="Arial" w:eastAsia="Open Sans" w:hAnsi="Arial" w:cs="Arial"/>
        </w:rPr>
        <w:t>La liste et les coordonnées des conseillers sont consultables :</w:t>
      </w:r>
    </w:p>
    <w:p w:rsidR="001F7171" w:rsidRPr="00390521" w:rsidRDefault="001F7171" w:rsidP="001F7171">
      <w:pPr>
        <w:pStyle w:val="BodyA"/>
        <w:keepNext w:val="0"/>
        <w:numPr>
          <w:ilvl w:val="0"/>
          <w:numId w:val="2"/>
        </w:numPr>
        <w:spacing w:line="276" w:lineRule="auto"/>
        <w:rPr>
          <w:rFonts w:ascii="Arial" w:hAnsi="Arial" w:cs="Arial"/>
        </w:rPr>
      </w:pPr>
      <w:r w:rsidRPr="00390521">
        <w:rPr>
          <w:rFonts w:ascii="Arial" w:eastAsia="Open Sans" w:hAnsi="Arial" w:cs="Arial"/>
        </w:rPr>
        <w:t xml:space="preserve">Dans les locaux de l’inspection du travail : </w:t>
      </w:r>
      <w:r w:rsidRPr="007D59A3">
        <w:rPr>
          <w:rStyle w:val="editableCar"/>
        </w:rPr>
        <w:t>« adresse »</w:t>
      </w:r>
      <w:r w:rsidRPr="00390521">
        <w:rPr>
          <w:rFonts w:ascii="Arial" w:eastAsia="Open Sans" w:hAnsi="Arial" w:cs="Arial"/>
          <w:color w:val="00000A"/>
          <w:u w:color="00000A"/>
        </w:rPr>
        <w:t> ;</w:t>
      </w:r>
    </w:p>
    <w:p w:rsidR="001F7171" w:rsidRPr="007C0DA8" w:rsidRDefault="001F7171" w:rsidP="007C0DA8">
      <w:pPr>
        <w:pStyle w:val="BodyA"/>
        <w:keepNext w:val="0"/>
        <w:numPr>
          <w:ilvl w:val="0"/>
          <w:numId w:val="2"/>
        </w:numPr>
        <w:spacing w:after="200" w:line="276" w:lineRule="auto"/>
        <w:rPr>
          <w:rFonts w:ascii="Arial" w:hAnsi="Arial" w:cs="Arial"/>
        </w:rPr>
      </w:pPr>
      <w:r w:rsidRPr="00390521">
        <w:rPr>
          <w:rFonts w:ascii="Arial" w:eastAsia="Open Sans" w:hAnsi="Arial" w:cs="Arial"/>
        </w:rPr>
        <w:t>A la mairie dont celle située à l’adresse suivante :</w:t>
      </w:r>
      <w:r w:rsidR="007C0DA8">
        <w:rPr>
          <w:rFonts w:ascii="Arial" w:eastAsia="Open Sans" w:hAnsi="Arial" w:cs="Arial"/>
        </w:rPr>
        <w:t xml:space="preserve"> </w:t>
      </w:r>
      <w:r w:rsidR="007C0DA8">
        <w:rPr>
          <w:rStyle w:val="editableCar"/>
        </w:rPr>
        <w:t>« adresse (a</w:t>
      </w:r>
      <w:r w:rsidRPr="007C0DA8">
        <w:rPr>
          <w:rStyle w:val="editableCar"/>
        </w:rPr>
        <w:t>dresse de la mairie de l’établissement) »</w:t>
      </w:r>
    </w:p>
    <w:p w:rsidR="001F7171" w:rsidRPr="00390521" w:rsidRDefault="001F7171" w:rsidP="001F7171">
      <w:pPr>
        <w:pStyle w:val="BodyA"/>
        <w:keepNext w:val="0"/>
        <w:spacing w:after="200" w:line="276" w:lineRule="auto"/>
        <w:rPr>
          <w:rFonts w:ascii="Arial" w:hAnsi="Arial" w:cs="Arial"/>
        </w:rPr>
      </w:pPr>
      <w:r w:rsidRPr="00390521">
        <w:rPr>
          <w:rFonts w:ascii="Arial" w:eastAsia="Open Sans" w:hAnsi="Arial" w:cs="Arial"/>
          <w:color w:val="00000A"/>
          <w:u w:color="00000A"/>
        </w:rPr>
        <w:t xml:space="preserve">Si vous souhaitez vous faire assister, je vous prie de nous en informer pour des raisons d’organisation. </w:t>
      </w:r>
    </w:p>
    <w:p w:rsidR="001F7171" w:rsidRPr="00390521" w:rsidRDefault="001F7171" w:rsidP="001F7171">
      <w:pPr>
        <w:pStyle w:val="BodyA"/>
        <w:keepNext w:val="0"/>
        <w:rPr>
          <w:rFonts w:ascii="Arial" w:eastAsia="Open Sans" w:hAnsi="Arial" w:cs="Arial"/>
        </w:rPr>
      </w:pPr>
    </w:p>
    <w:p w:rsidR="001F7171" w:rsidRPr="00756ECB" w:rsidRDefault="001F7171" w:rsidP="007D59A3">
      <w:pPr>
        <w:pStyle w:val="corps0"/>
      </w:pPr>
      <w:r w:rsidRPr="00756ECB">
        <w:t xml:space="preserve">Veuillez agréer, </w:t>
      </w:r>
      <w:r w:rsidRPr="007D59A3">
        <w:rPr>
          <w:rStyle w:val="editableCar"/>
        </w:rPr>
        <w:t>« Madame / Monsieur »</w:t>
      </w:r>
      <w:r w:rsidRPr="00756ECB">
        <w:t xml:space="preserve"> l’expression de ma considération distinguée.</w:t>
      </w:r>
    </w:p>
    <w:p w:rsidR="001F7171" w:rsidRPr="00756ECB" w:rsidRDefault="001F7171" w:rsidP="007D59A3">
      <w:pPr>
        <w:pStyle w:val="Signature"/>
      </w:pPr>
      <w:bookmarkStart w:id="0" w:name="_DdeLink__2803_1685986494"/>
      <w:r w:rsidRPr="00756ECB">
        <w:t>« </w:t>
      </w:r>
      <w:bookmarkEnd w:id="0"/>
      <w:r w:rsidRPr="00756ECB">
        <w:t>Prénom et Nom du représentant »</w:t>
      </w:r>
    </w:p>
    <w:p w:rsidR="001F7171" w:rsidRPr="00756ECB" w:rsidRDefault="001F7171" w:rsidP="007D59A3">
      <w:pPr>
        <w:pStyle w:val="Signature"/>
      </w:pPr>
      <w:r w:rsidRPr="00756ECB">
        <w:t>« Signature »</w:t>
      </w:r>
    </w:p>
    <w:p w:rsidR="001F7171" w:rsidRPr="005C2100" w:rsidRDefault="001F7171" w:rsidP="002B5D29">
      <w:pPr>
        <w:pStyle w:val="expediteur"/>
      </w:pPr>
      <w:bookmarkStart w:id="1" w:name="_GoBack"/>
      <w:r w:rsidRPr="005C2100">
        <w:lastRenderedPageBreak/>
        <w:t>« (En cas de courrier remis en main propre) »</w:t>
      </w:r>
    </w:p>
    <w:p w:rsidR="001F7171" w:rsidRPr="005C2100" w:rsidRDefault="001F7171" w:rsidP="002B5D29">
      <w:pPr>
        <w:pStyle w:val="expediteur"/>
      </w:pPr>
      <w:r w:rsidRPr="005C2100">
        <w:t>« Fait en deux exemplaires »</w:t>
      </w:r>
    </w:p>
    <w:p w:rsidR="001F7171" w:rsidRPr="005C2100" w:rsidRDefault="001F7171" w:rsidP="002B5D29">
      <w:pPr>
        <w:pStyle w:val="expediteur"/>
      </w:pPr>
      <w:r w:rsidRPr="005C2100">
        <w:t>« Prénom Nom du salarié »</w:t>
      </w:r>
    </w:p>
    <w:p w:rsidR="001F7171" w:rsidRPr="005C2100" w:rsidRDefault="001F7171" w:rsidP="002B5D29">
      <w:pPr>
        <w:pStyle w:val="expediteur"/>
      </w:pPr>
      <w:r w:rsidRPr="005C2100">
        <w:t>« Signature »</w:t>
      </w:r>
    </w:p>
    <w:bookmarkEnd w:id="1"/>
    <w:p w:rsidR="001F7171" w:rsidRDefault="001F7171" w:rsidP="001F7171">
      <w:pPr>
        <w:pStyle w:val="BodyA"/>
        <w:rPr>
          <w:rFonts w:ascii="Open Sans" w:eastAsia="Open Sans" w:hAnsi="Open Sans" w:cs="Open Sans"/>
          <w:color w:val="4D73B8"/>
          <w:u w:color="4D73B8"/>
        </w:rPr>
      </w:pPr>
    </w:p>
    <w:p w:rsidR="001F7171" w:rsidRDefault="001F7171" w:rsidP="001F7171">
      <w:pPr>
        <w:pStyle w:val="Commentairechoix"/>
        <w:jc w:val="both"/>
        <w:rPr>
          <w:rFonts w:ascii="Open Sans" w:eastAsia="Open Sans" w:hAnsi="Open Sans" w:cs="Open Sans"/>
        </w:rPr>
      </w:pPr>
    </w:p>
    <w:p w:rsidR="001F7171" w:rsidRDefault="001F7171" w:rsidP="001F7171">
      <w:pPr>
        <w:pStyle w:val="Signature"/>
        <w:rPr>
          <w:rFonts w:ascii="Open Sans" w:eastAsia="Open Sans" w:hAnsi="Open Sans" w:cs="Open Sans"/>
          <w:u w:color="3F6797"/>
        </w:rPr>
      </w:pPr>
    </w:p>
    <w:p w:rsidR="001F7171" w:rsidRDefault="001F7171" w:rsidP="001F7171">
      <w:pPr>
        <w:pStyle w:val="Signature"/>
        <w:rPr>
          <w:rFonts w:ascii="Open Sans" w:eastAsia="Open Sans" w:hAnsi="Open Sans" w:cs="Open Sans"/>
          <w:u w:color="3F6797"/>
        </w:rPr>
      </w:pPr>
    </w:p>
    <w:p w:rsidR="001F7171" w:rsidRDefault="001F7171" w:rsidP="001F7171">
      <w:pPr>
        <w:pStyle w:val="Signature"/>
      </w:pPr>
    </w:p>
    <w:p w:rsidR="009C1E33" w:rsidRPr="001F7171" w:rsidRDefault="009C1E33" w:rsidP="001F7171"/>
    <w:sectPr w:rsidR="009C1E33" w:rsidRPr="001F7171">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BA5" w:rsidRDefault="00E35BA5">
      <w:pPr>
        <w:spacing w:after="0" w:line="240" w:lineRule="auto"/>
      </w:pPr>
      <w:r>
        <w:separator/>
      </w:r>
    </w:p>
  </w:endnote>
  <w:endnote w:type="continuationSeparator" w:id="0">
    <w:p w:rsidR="00E35BA5" w:rsidRDefault="00E3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variable"/>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927" w:rsidRDefault="006969CD">
    <w:pPr>
      <w:pStyle w:val="Pieddepage"/>
      <w:tabs>
        <w:tab w:val="clear" w:pos="9072"/>
        <w:tab w:val="right" w:pos="9046"/>
      </w:tabs>
      <w:jc w:val="center"/>
    </w:pPr>
    <w:r>
      <w:t xml:space="preserve"> </w:t>
    </w:r>
    <w:r>
      <w:fldChar w:fldCharType="begin"/>
    </w:r>
    <w:r>
      <w:instrText xml:space="preserve"> PAGE </w:instrText>
    </w:r>
    <w:r>
      <w:fldChar w:fldCharType="separate"/>
    </w:r>
    <w:r w:rsidR="002B5D29">
      <w:rPr>
        <w:noProof/>
      </w:rPr>
      <w:t>1</w:t>
    </w:r>
    <w:r>
      <w:fldChar w:fldCharType="end"/>
    </w:r>
    <w:r>
      <w:t xml:space="preserve"> / </w:t>
    </w:r>
    <w:fldSimple w:instr=" NUMPAGES ">
      <w:r w:rsidR="002B5D29">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BA5" w:rsidRDefault="00E35BA5">
      <w:pPr>
        <w:spacing w:after="0" w:line="240" w:lineRule="auto"/>
      </w:pPr>
      <w:r>
        <w:separator/>
      </w:r>
    </w:p>
  </w:footnote>
  <w:footnote w:type="continuationSeparator" w:id="0">
    <w:p w:rsidR="00E35BA5" w:rsidRDefault="00E3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212F"/>
    <w:multiLevelType w:val="hybridMultilevel"/>
    <w:tmpl w:val="94FC2E24"/>
    <w:styleLink w:val="ImportedStyle1"/>
    <w:lvl w:ilvl="0" w:tplc="6E0EAD4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F34810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4FECB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66BA2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BFCB052">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8B6A7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202C2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2E657E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D5230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C348E2"/>
    <w:multiLevelType w:val="hybridMultilevel"/>
    <w:tmpl w:val="94FC2E2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71"/>
    <w:rsid w:val="001F7171"/>
    <w:rsid w:val="002B5D29"/>
    <w:rsid w:val="00360850"/>
    <w:rsid w:val="005C2100"/>
    <w:rsid w:val="0068152D"/>
    <w:rsid w:val="006969CD"/>
    <w:rsid w:val="00715BC4"/>
    <w:rsid w:val="007C0DA8"/>
    <w:rsid w:val="007D59A3"/>
    <w:rsid w:val="00813176"/>
    <w:rsid w:val="009C1E33"/>
    <w:rsid w:val="00A068B9"/>
    <w:rsid w:val="00CB1B69"/>
    <w:rsid w:val="00CE7982"/>
    <w:rsid w:val="00E26956"/>
    <w:rsid w:val="00E35BA5"/>
    <w:rsid w:val="00E367C0"/>
    <w:rsid w:val="00FD2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86003-38C4-40E0-A385-70D73B05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link w:val="Titre1Car"/>
    <w:uiPriority w:val="9"/>
    <w:rsid w:val="00696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rsid w:val="0069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rsid w:val="006969CD"/>
    <w:pPr>
      <w:spacing w:after="0" w:line="240" w:lineRule="auto"/>
    </w:pPr>
  </w:style>
  <w:style w:type="character" w:customStyle="1" w:styleId="Titre1Car">
    <w:name w:val="Titre 1 Car"/>
    <w:basedOn w:val="Policepardfaut"/>
    <w:link w:val="Titre1"/>
    <w:uiPriority w:val="9"/>
    <w:rsid w:val="006969CD"/>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rsid w:val="006969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6969CD"/>
    <w:rPr>
      <w:i/>
      <w:iCs/>
      <w:color w:val="5B9BD5" w:themeColor="accent1"/>
    </w:rPr>
  </w:style>
  <w:style w:type="paragraph" w:styleId="Sous-titre">
    <w:name w:val="Subtitle"/>
    <w:basedOn w:val="Normal"/>
    <w:next w:val="Normal"/>
    <w:link w:val="Sous-titreCar"/>
    <w:uiPriority w:val="11"/>
    <w:rsid w:val="006969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969CD"/>
    <w:rPr>
      <w:rFonts w:eastAsiaTheme="minorEastAsia"/>
      <w:color w:val="5A5A5A" w:themeColor="text1" w:themeTint="A5"/>
      <w:spacing w:val="15"/>
    </w:rPr>
  </w:style>
  <w:style w:type="paragraph" w:customStyle="1" w:styleId="expediteur">
    <w:name w:val="expediteur"/>
    <w:basedOn w:val="Normal"/>
    <w:link w:val="expediteurCar"/>
    <w:qFormat/>
    <w:rsid w:val="006969CD"/>
    <w:pPr>
      <w:keepNext/>
      <w:pBdr>
        <w:top w:val="nil"/>
        <w:left w:val="nil"/>
        <w:bottom w:val="nil"/>
        <w:right w:val="nil"/>
        <w:between w:val="nil"/>
        <w:bar w:val="nil"/>
      </w:pBdr>
      <w:spacing w:after="0" w:line="240" w:lineRule="auto"/>
    </w:pPr>
    <w:rPr>
      <w:rFonts w:ascii="Arial" w:eastAsia="Arial Unicode MS" w:hAnsi="Arial" w:cs="Arial Unicode MS"/>
      <w:color w:val="3F6797"/>
      <w:sz w:val="24"/>
      <w:u w:color="3F6797"/>
      <w:bdr w:val="nil"/>
      <w:lang w:eastAsia="fr-FR"/>
    </w:rPr>
  </w:style>
  <w:style w:type="paragraph" w:customStyle="1" w:styleId="Signature1">
    <w:name w:val="Signature1"/>
    <w:basedOn w:val="Normal"/>
    <w:link w:val="signatureCar"/>
    <w:qFormat/>
    <w:rsid w:val="006969CD"/>
    <w:pPr>
      <w:pBdr>
        <w:top w:val="nil"/>
        <w:left w:val="nil"/>
        <w:bottom w:val="nil"/>
        <w:right w:val="nil"/>
        <w:between w:val="nil"/>
        <w:bar w:val="nil"/>
      </w:pBdr>
      <w:spacing w:after="0" w:line="240" w:lineRule="auto"/>
      <w:jc w:val="right"/>
    </w:pPr>
    <w:rPr>
      <w:rFonts w:ascii="Arial" w:eastAsia="Arial Unicode MS" w:hAnsi="Arial" w:cs="Arial Unicode MS"/>
      <w:color w:val="3F6797"/>
      <w:sz w:val="24"/>
      <w:u w:color="3F6797"/>
      <w:bdr w:val="nil"/>
      <w:lang w:eastAsia="fr-FR"/>
    </w:rPr>
  </w:style>
  <w:style w:type="character" w:customStyle="1" w:styleId="expediteurCar">
    <w:name w:val="expediteur Car"/>
    <w:basedOn w:val="Sous-titreCar"/>
    <w:link w:val="expediteur"/>
    <w:rsid w:val="006969CD"/>
    <w:rPr>
      <w:rFonts w:ascii="Arial" w:eastAsia="Arial Unicode MS" w:hAnsi="Arial" w:cs="Arial Unicode MS"/>
      <w:color w:val="3F6797"/>
      <w:spacing w:val="15"/>
      <w:sz w:val="24"/>
      <w:u w:color="3F6797"/>
      <w:bdr w:val="nil"/>
      <w:lang w:eastAsia="fr-FR"/>
    </w:rPr>
  </w:style>
  <w:style w:type="paragraph" w:customStyle="1" w:styleId="centre">
    <w:name w:val="centre"/>
    <w:basedOn w:val="Signature1"/>
    <w:link w:val="centreCar"/>
    <w:qFormat/>
    <w:rsid w:val="006969CD"/>
  </w:style>
  <w:style w:type="character" w:customStyle="1" w:styleId="signatureCar">
    <w:name w:val="signature Car"/>
    <w:basedOn w:val="expediteurCar"/>
    <w:link w:val="Signature1"/>
    <w:rsid w:val="006969CD"/>
    <w:rPr>
      <w:rFonts w:ascii="Arial" w:eastAsia="Arial Unicode MS" w:hAnsi="Arial" w:cs="Arial Unicode MS"/>
      <w:color w:val="3F6797"/>
      <w:spacing w:val="15"/>
      <w:sz w:val="24"/>
      <w:u w:color="3F6797"/>
      <w:bdr w:val="nil"/>
      <w:lang w:eastAsia="fr-FR"/>
    </w:rPr>
  </w:style>
  <w:style w:type="paragraph" w:customStyle="1" w:styleId="Titre-centre">
    <w:name w:val="Titre-centre"/>
    <w:basedOn w:val="centre"/>
    <w:link w:val="Titre-centreCar"/>
    <w:qFormat/>
    <w:rsid w:val="006969CD"/>
  </w:style>
  <w:style w:type="character" w:customStyle="1" w:styleId="centreCar">
    <w:name w:val="centre Car"/>
    <w:basedOn w:val="signatureCar"/>
    <w:link w:val="centre"/>
    <w:rsid w:val="006969CD"/>
    <w:rPr>
      <w:rFonts w:ascii="Arial" w:eastAsia="Arial Unicode MS" w:hAnsi="Arial" w:cs="Arial Unicode MS"/>
      <w:color w:val="3F6797"/>
      <w:spacing w:val="15"/>
      <w:sz w:val="24"/>
      <w:u w:color="3F6797"/>
      <w:bdr w:val="nil"/>
      <w:lang w:eastAsia="fr-FR"/>
    </w:rPr>
  </w:style>
  <w:style w:type="character" w:customStyle="1" w:styleId="Titre2Car">
    <w:name w:val="Titre 2 Car"/>
    <w:basedOn w:val="Policepardfaut"/>
    <w:link w:val="Titre2"/>
    <w:uiPriority w:val="9"/>
    <w:rsid w:val="006969CD"/>
    <w:rPr>
      <w:rFonts w:asciiTheme="majorHAnsi" w:eastAsiaTheme="majorEastAsia" w:hAnsiTheme="majorHAnsi" w:cstheme="majorBidi"/>
      <w:color w:val="2E74B5" w:themeColor="accent1" w:themeShade="BF"/>
      <w:sz w:val="26"/>
      <w:szCs w:val="26"/>
    </w:rPr>
  </w:style>
  <w:style w:type="character" w:customStyle="1" w:styleId="Titre-centreCar">
    <w:name w:val="Titre-centre Car"/>
    <w:basedOn w:val="centreCar"/>
    <w:link w:val="Titre-centre"/>
    <w:rsid w:val="006969CD"/>
    <w:rPr>
      <w:rFonts w:ascii="Arial" w:eastAsia="Arial Unicode MS" w:hAnsi="Arial" w:cs="Arial Unicode MS"/>
      <w:color w:val="3F6797"/>
      <w:spacing w:val="15"/>
      <w:sz w:val="24"/>
      <w:u w:color="3F6797"/>
      <w:bdr w:val="nil"/>
      <w:lang w:eastAsia="fr-FR"/>
    </w:rPr>
  </w:style>
  <w:style w:type="paragraph" w:customStyle="1" w:styleId="destinataire">
    <w:name w:val="destinataire"/>
    <w:basedOn w:val="Normal"/>
    <w:link w:val="destinataireCar"/>
    <w:qFormat/>
    <w:rsid w:val="006969CD"/>
    <w:pPr>
      <w:keepNext/>
      <w:pBdr>
        <w:top w:val="nil"/>
        <w:left w:val="nil"/>
        <w:bottom w:val="nil"/>
        <w:right w:val="nil"/>
        <w:between w:val="nil"/>
        <w:bar w:val="nil"/>
      </w:pBdr>
      <w:spacing w:after="0" w:line="240" w:lineRule="auto"/>
      <w:jc w:val="right"/>
    </w:pPr>
    <w:rPr>
      <w:rFonts w:ascii="Arial" w:eastAsia="Arial Unicode MS" w:hAnsi="Arial" w:cs="Arial Unicode MS"/>
      <w:color w:val="3F6797"/>
      <w:sz w:val="24"/>
      <w:u w:color="3F6797"/>
      <w:bdr w:val="nil"/>
      <w:lang w:eastAsia="fr-FR"/>
    </w:rPr>
  </w:style>
  <w:style w:type="paragraph" w:customStyle="1" w:styleId="options">
    <w:name w:val="options"/>
    <w:basedOn w:val="Normal"/>
    <w:link w:val="optionsCar"/>
    <w:qFormat/>
    <w:rsid w:val="006969CD"/>
    <w:pPr>
      <w:pBdr>
        <w:top w:val="nil"/>
        <w:left w:val="nil"/>
        <w:bottom w:val="nil"/>
        <w:right w:val="nil"/>
        <w:between w:val="nil"/>
        <w:bar w:val="nil"/>
      </w:pBdr>
      <w:spacing w:after="0" w:line="240" w:lineRule="auto"/>
      <w:jc w:val="both"/>
    </w:pPr>
    <w:rPr>
      <w:rFonts w:ascii="Arial" w:eastAsia="Arial Unicode MS" w:hAnsi="Arial" w:cs="Arial Unicode MS"/>
      <w:color w:val="00B050"/>
      <w:sz w:val="24"/>
      <w:szCs w:val="24"/>
      <w:u w:color="3F6797"/>
      <w:bdr w:val="nil"/>
      <w:lang w:eastAsia="fr-FR"/>
    </w:rPr>
  </w:style>
  <w:style w:type="character" w:customStyle="1" w:styleId="destinataireCar">
    <w:name w:val="destinataire Car"/>
    <w:basedOn w:val="signatureCar"/>
    <w:link w:val="destinataire"/>
    <w:rsid w:val="006969CD"/>
    <w:rPr>
      <w:rFonts w:ascii="Arial" w:eastAsia="Arial Unicode MS" w:hAnsi="Arial" w:cs="Arial Unicode MS"/>
      <w:color w:val="3F6797"/>
      <w:spacing w:val="15"/>
      <w:sz w:val="24"/>
      <w:u w:color="3F6797"/>
      <w:bdr w:val="nil"/>
      <w:lang w:eastAsia="fr-FR"/>
    </w:rPr>
  </w:style>
  <w:style w:type="paragraph" w:customStyle="1" w:styleId="editable">
    <w:name w:val="editable"/>
    <w:basedOn w:val="destinataire"/>
    <w:link w:val="editableCar"/>
    <w:qFormat/>
    <w:rsid w:val="007D59A3"/>
    <w:pPr>
      <w:jc w:val="both"/>
    </w:pPr>
  </w:style>
  <w:style w:type="character" w:customStyle="1" w:styleId="optionsCar">
    <w:name w:val="options Car"/>
    <w:basedOn w:val="destinataireCar"/>
    <w:link w:val="options"/>
    <w:rsid w:val="006969CD"/>
    <w:rPr>
      <w:rFonts w:ascii="Arial" w:eastAsia="Arial Unicode MS" w:hAnsi="Arial" w:cs="Arial Unicode MS"/>
      <w:color w:val="00B050"/>
      <w:spacing w:val="15"/>
      <w:sz w:val="24"/>
      <w:szCs w:val="24"/>
      <w:u w:color="3F6797"/>
      <w:bdr w:val="nil"/>
      <w:lang w:eastAsia="fr-FR"/>
    </w:rPr>
  </w:style>
  <w:style w:type="paragraph" w:styleId="Pieddepage">
    <w:name w:val="footer"/>
    <w:basedOn w:val="Normal"/>
    <w:link w:val="PieddepageCar"/>
    <w:uiPriority w:val="99"/>
    <w:semiHidden/>
    <w:unhideWhenUsed/>
    <w:rsid w:val="006969CD"/>
    <w:pPr>
      <w:tabs>
        <w:tab w:val="center" w:pos="4536"/>
        <w:tab w:val="right" w:pos="9072"/>
      </w:tabs>
      <w:spacing w:after="0" w:line="240" w:lineRule="auto"/>
    </w:pPr>
  </w:style>
  <w:style w:type="character" w:customStyle="1" w:styleId="editableCar">
    <w:name w:val="editable Car"/>
    <w:basedOn w:val="optionsCar"/>
    <w:link w:val="editable"/>
    <w:rsid w:val="007D59A3"/>
    <w:rPr>
      <w:rFonts w:ascii="Arial" w:eastAsia="Arial Unicode MS" w:hAnsi="Arial" w:cs="Arial Unicode MS"/>
      <w:color w:val="3F6797"/>
      <w:spacing w:val="15"/>
      <w:sz w:val="24"/>
      <w:szCs w:val="24"/>
      <w:u w:color="3F6797"/>
      <w:bdr w:val="nil"/>
      <w:lang w:eastAsia="fr-FR"/>
    </w:rPr>
  </w:style>
  <w:style w:type="character" w:customStyle="1" w:styleId="PieddepageCar">
    <w:name w:val="Pied de page Car"/>
    <w:basedOn w:val="Policepardfaut"/>
    <w:link w:val="Pieddepage"/>
    <w:uiPriority w:val="99"/>
    <w:semiHidden/>
    <w:rsid w:val="006969CD"/>
  </w:style>
  <w:style w:type="paragraph" w:customStyle="1" w:styleId="HeaderFooter">
    <w:name w:val="Header &amp; Footer"/>
    <w:rsid w:val="006969C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FR"/>
      <w14:textOutline w14:w="0" w14:cap="flat" w14:cmpd="sng" w14:algn="ctr">
        <w14:noFill/>
        <w14:prstDash w14:val="solid"/>
        <w14:bevel/>
      </w14:textOutline>
    </w:rPr>
  </w:style>
  <w:style w:type="paragraph" w:customStyle="1" w:styleId="BodyA">
    <w:name w:val="Body A"/>
    <w:rsid w:val="001F7171"/>
    <w:pPr>
      <w:keepNext/>
      <w:pBdr>
        <w:top w:val="nil"/>
        <w:left w:val="nil"/>
        <w:bottom w:val="nil"/>
        <w:right w:val="nil"/>
        <w:between w:val="nil"/>
        <w:bar w:val="nil"/>
      </w:pBdr>
      <w:suppressAutoHyphens/>
      <w:spacing w:after="0" w:line="240" w:lineRule="auto"/>
      <w:jc w:val="both"/>
    </w:pPr>
    <w:rPr>
      <w:rFonts w:ascii="Times New Roman" w:eastAsia="Times New Roman" w:hAnsi="Times New Roman" w:cs="Times New Roman"/>
      <w:color w:val="000000"/>
      <w:sz w:val="24"/>
      <w:szCs w:val="24"/>
      <w:u w:color="000000"/>
      <w:bdr w:val="nil"/>
      <w:lang w:eastAsia="fr-FR"/>
    </w:rPr>
  </w:style>
  <w:style w:type="paragraph" w:customStyle="1" w:styleId="Corps">
    <w:name w:val="Corps"/>
    <w:rsid w:val="001F7171"/>
    <w:pPr>
      <w:keepNext/>
      <w:pBdr>
        <w:top w:val="nil"/>
        <w:left w:val="nil"/>
        <w:bottom w:val="nil"/>
        <w:right w:val="nil"/>
        <w:between w:val="nil"/>
        <w:bar w:val="nil"/>
      </w:pBdr>
      <w:suppressAutoHyphens/>
      <w:spacing w:after="200" w:line="276" w:lineRule="auto"/>
    </w:pPr>
    <w:rPr>
      <w:rFonts w:ascii="Arial" w:eastAsia="Arial Unicode MS" w:hAnsi="Arial" w:cs="Arial Unicode MS"/>
      <w:color w:val="000000"/>
      <w:sz w:val="24"/>
      <w:szCs w:val="24"/>
      <w:u w:color="000000"/>
      <w:bdr w:val="nil"/>
      <w:lang w:eastAsia="fr-FR"/>
    </w:rPr>
  </w:style>
  <w:style w:type="numbering" w:customStyle="1" w:styleId="ImportedStyle1">
    <w:name w:val="Imported Style 1"/>
    <w:rsid w:val="001F7171"/>
    <w:pPr>
      <w:numPr>
        <w:numId w:val="1"/>
      </w:numPr>
    </w:pPr>
  </w:style>
  <w:style w:type="paragraph" w:customStyle="1" w:styleId="Quotations">
    <w:name w:val="Quotations"/>
    <w:rsid w:val="001F7171"/>
    <w:pPr>
      <w:pBdr>
        <w:top w:val="nil"/>
        <w:left w:val="nil"/>
        <w:bottom w:val="nil"/>
        <w:right w:val="nil"/>
        <w:between w:val="nil"/>
        <w:bar w:val="nil"/>
      </w:pBdr>
      <w:suppressAutoHyphens/>
      <w:spacing w:after="0" w:line="240" w:lineRule="auto"/>
      <w:jc w:val="both"/>
    </w:pPr>
    <w:rPr>
      <w:rFonts w:ascii="Open Sans" w:eastAsia="Open Sans" w:hAnsi="Open Sans" w:cs="Open Sans"/>
      <w:b/>
      <w:bCs/>
      <w:color w:val="808080"/>
      <w:sz w:val="24"/>
      <w:szCs w:val="24"/>
      <w:u w:color="808080"/>
      <w:bdr w:val="nil"/>
      <w:lang w:eastAsia="fr-FR"/>
    </w:rPr>
  </w:style>
  <w:style w:type="paragraph" w:customStyle="1" w:styleId="Commentairechoix">
    <w:name w:val="Commentaire choix"/>
    <w:rsid w:val="001F7171"/>
    <w:pPr>
      <w:keepNext/>
      <w:pBdr>
        <w:top w:val="nil"/>
        <w:left w:val="nil"/>
        <w:bottom w:val="nil"/>
        <w:right w:val="nil"/>
        <w:between w:val="nil"/>
        <w:bar w:val="nil"/>
      </w:pBdr>
      <w:shd w:val="clear" w:color="auto" w:fill="FFFFFF"/>
      <w:tabs>
        <w:tab w:val="right" w:pos="9020"/>
      </w:tabs>
      <w:suppressAutoHyphens/>
      <w:spacing w:after="0" w:line="240" w:lineRule="auto"/>
    </w:pPr>
    <w:rPr>
      <w:rFonts w:ascii="Times New Roman" w:eastAsia="Times New Roman" w:hAnsi="Times New Roman" w:cs="Times New Roman"/>
      <w:color w:val="FFFFFF"/>
      <w:sz w:val="24"/>
      <w:szCs w:val="24"/>
      <w:u w:color="FFFFFF"/>
      <w:bdr w:val="nil"/>
      <w:shd w:val="clear" w:color="auto" w:fill="FF0000"/>
      <w:lang w:eastAsia="fr-FR"/>
    </w:rPr>
  </w:style>
  <w:style w:type="paragraph" w:styleId="Signature">
    <w:name w:val="Signature"/>
    <w:aliases w:val="signature"/>
    <w:link w:val="SignatureCar0"/>
    <w:qFormat/>
    <w:rsid w:val="001F7171"/>
    <w:pPr>
      <w:pBdr>
        <w:top w:val="nil"/>
        <w:left w:val="nil"/>
        <w:bottom w:val="nil"/>
        <w:right w:val="nil"/>
        <w:between w:val="nil"/>
        <w:bar w:val="nil"/>
      </w:pBdr>
      <w:suppressAutoHyphens/>
      <w:spacing w:after="0" w:line="240" w:lineRule="auto"/>
      <w:jc w:val="right"/>
    </w:pPr>
    <w:rPr>
      <w:rFonts w:ascii="Arial" w:eastAsia="Arial" w:hAnsi="Arial" w:cs="Arial"/>
      <w:color w:val="3F6797"/>
      <w:sz w:val="24"/>
      <w:szCs w:val="24"/>
      <w:u w:color="000000"/>
      <w:bdr w:val="nil"/>
      <w:lang w:eastAsia="fr-FR"/>
    </w:rPr>
  </w:style>
  <w:style w:type="character" w:customStyle="1" w:styleId="SignatureCar0">
    <w:name w:val="Signature Car"/>
    <w:aliases w:val="signature Car1"/>
    <w:basedOn w:val="Policepardfaut"/>
    <w:link w:val="Signature"/>
    <w:rsid w:val="001F7171"/>
    <w:rPr>
      <w:rFonts w:ascii="Arial" w:eastAsia="Arial" w:hAnsi="Arial" w:cs="Arial"/>
      <w:color w:val="3F6797"/>
      <w:sz w:val="24"/>
      <w:szCs w:val="24"/>
      <w:u w:color="000000"/>
      <w:bdr w:val="nil"/>
      <w:lang w:eastAsia="fr-FR"/>
    </w:rPr>
  </w:style>
  <w:style w:type="paragraph" w:customStyle="1" w:styleId="corps0">
    <w:name w:val="corps"/>
    <w:qFormat/>
    <w:rsid w:val="001F7171"/>
    <w:pPr>
      <w:pBdr>
        <w:top w:val="nil"/>
        <w:left w:val="nil"/>
        <w:bottom w:val="nil"/>
        <w:right w:val="nil"/>
        <w:between w:val="nil"/>
        <w:bar w:val="nil"/>
      </w:pBdr>
      <w:suppressAutoHyphens/>
      <w:spacing w:after="200" w:line="276" w:lineRule="auto"/>
      <w:jc w:val="both"/>
    </w:pPr>
    <w:rPr>
      <w:rFonts w:ascii="Arial" w:eastAsia="Open Sans" w:hAnsi="Arial" w:cs="Arial"/>
      <w:sz w:val="24"/>
      <w:szCs w:val="24"/>
      <w:u w:color="00000A"/>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rene.duscher\Desktop\model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modeles.dotx</Template>
  <TotalTime>6</TotalTime>
  <Pages>2</Pages>
  <Words>245</Words>
  <Characters>1350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cp:keywords/>
  <dc:description/>
  <cp:lastModifiedBy>BIZERAY, Romain (DGT)</cp:lastModifiedBy>
  <cp:revision>5</cp:revision>
  <dcterms:created xsi:type="dcterms:W3CDTF">2021-11-23T13:49:00Z</dcterms:created>
  <dcterms:modified xsi:type="dcterms:W3CDTF">2021-11-23T16:04:00Z</dcterms:modified>
</cp:coreProperties>
</file>