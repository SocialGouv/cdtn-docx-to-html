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5C3" w:rsidRPr="00B665CA" w:rsidRDefault="004C55C3" w:rsidP="000E2023">
      <w:pPr>
        <w:pStyle w:val="expediteur"/>
      </w:pPr>
      <w:r w:rsidRPr="00B665CA">
        <w:t>« Société »</w:t>
      </w:r>
    </w:p>
    <w:p w:rsidR="004C55C3" w:rsidRPr="00B665CA" w:rsidRDefault="004C55C3" w:rsidP="000E2023">
      <w:pPr>
        <w:pStyle w:val="expediteur"/>
      </w:pPr>
      <w:r w:rsidRPr="00B665CA">
        <w:t>« Prénom Nom du représentant »</w:t>
      </w:r>
    </w:p>
    <w:p w:rsidR="004C55C3" w:rsidRPr="00B665CA" w:rsidRDefault="004C55C3" w:rsidP="000E2023">
      <w:pPr>
        <w:pStyle w:val="expediteur"/>
      </w:pPr>
      <w:r w:rsidRPr="00B665CA">
        <w:t>« Fonction (DRH, etc.) »</w:t>
      </w:r>
    </w:p>
    <w:p w:rsidR="004C55C3" w:rsidRPr="00B665CA" w:rsidRDefault="004C55C3" w:rsidP="000E2023">
      <w:pPr>
        <w:pStyle w:val="expediteur"/>
      </w:pPr>
      <w:r w:rsidRPr="00B665CA">
        <w:t>« Adresse »</w:t>
      </w:r>
    </w:p>
    <w:p w:rsidR="004C55C3" w:rsidRPr="00B665CA" w:rsidRDefault="004C55C3" w:rsidP="000E2023">
      <w:pPr>
        <w:pStyle w:val="expediteur"/>
      </w:pPr>
      <w:r w:rsidRPr="00B665CA">
        <w:t>« Code postal + Ville »</w:t>
      </w:r>
    </w:p>
    <w:p w:rsidR="004C55C3" w:rsidRDefault="004C55C3" w:rsidP="004C55C3">
      <w:pPr>
        <w:pStyle w:val="CorpsA"/>
        <w:rPr>
          <w:rFonts w:ascii="Arial" w:eastAsia="Arial" w:hAnsi="Arial" w:cs="Arial"/>
        </w:rPr>
      </w:pPr>
    </w:p>
    <w:p w:rsidR="004C55C3" w:rsidRDefault="004C55C3" w:rsidP="004C55C3">
      <w:pPr>
        <w:pStyle w:val="expediteur"/>
        <w:jc w:val="right"/>
        <w:rPr>
          <w:szCs w:val="24"/>
        </w:rPr>
      </w:pPr>
    </w:p>
    <w:p w:rsidR="004C55C3" w:rsidRPr="00B665CA" w:rsidRDefault="004C55C3" w:rsidP="000E2023">
      <w:pPr>
        <w:pStyle w:val="destinataire"/>
      </w:pPr>
      <w:r w:rsidRPr="00B665CA">
        <w:t>« Prénom Nom du salarié »</w:t>
      </w:r>
    </w:p>
    <w:p w:rsidR="004C55C3" w:rsidRPr="00B665CA" w:rsidRDefault="004C55C3" w:rsidP="000E2023">
      <w:pPr>
        <w:pStyle w:val="destinataire"/>
      </w:pPr>
      <w:r w:rsidRPr="00B665CA">
        <w:t>« Adresse »</w:t>
      </w:r>
    </w:p>
    <w:p w:rsidR="004C55C3" w:rsidRPr="00B665CA" w:rsidRDefault="004C55C3" w:rsidP="000E2023">
      <w:pPr>
        <w:pStyle w:val="destinataire"/>
      </w:pPr>
      <w:r w:rsidRPr="00B665CA">
        <w:t>« Code postal + Ville »</w:t>
      </w:r>
    </w:p>
    <w:p w:rsidR="004C55C3" w:rsidRDefault="004C55C3" w:rsidP="004C55C3">
      <w:pPr>
        <w:pStyle w:val="expediteur"/>
        <w:jc w:val="right"/>
        <w:rPr>
          <w:szCs w:val="24"/>
        </w:rPr>
      </w:pPr>
    </w:p>
    <w:p w:rsidR="004C55C3" w:rsidRDefault="004C55C3" w:rsidP="000E2023">
      <w:pPr>
        <w:pStyle w:val="editable"/>
      </w:pPr>
    </w:p>
    <w:p w:rsidR="004C55C3" w:rsidRPr="00F73000" w:rsidRDefault="004C55C3" w:rsidP="00F73000">
      <w:pPr>
        <w:rPr>
          <w:rFonts w:ascii="Arial" w:hAnsi="Arial" w:cs="Arial"/>
          <w:sz w:val="24"/>
          <w:szCs w:val="24"/>
        </w:rPr>
      </w:pPr>
      <w:r w:rsidRPr="00F73000">
        <w:rPr>
          <w:rFonts w:ascii="Arial" w:hAnsi="Arial" w:cs="Arial"/>
          <w:sz w:val="24"/>
          <w:szCs w:val="24"/>
        </w:rPr>
        <w:t xml:space="preserve">Lettre recommandée avec accusé de réception n° </w:t>
      </w:r>
      <w:r w:rsidRPr="00F73000">
        <w:rPr>
          <w:rStyle w:val="editableCar"/>
        </w:rPr>
        <w:t xml:space="preserve">« 1A XXX </w:t>
      </w:r>
      <w:proofErr w:type="spellStart"/>
      <w:r w:rsidRPr="00F73000">
        <w:rPr>
          <w:rStyle w:val="editableCar"/>
        </w:rPr>
        <w:t>XXX</w:t>
      </w:r>
      <w:proofErr w:type="spellEnd"/>
      <w:r w:rsidRPr="00F73000">
        <w:rPr>
          <w:rStyle w:val="editableCar"/>
        </w:rPr>
        <w:t xml:space="preserve"> </w:t>
      </w:r>
      <w:proofErr w:type="spellStart"/>
      <w:r w:rsidRPr="00F73000">
        <w:rPr>
          <w:rStyle w:val="editableCar"/>
        </w:rPr>
        <w:t>XXX</w:t>
      </w:r>
      <w:proofErr w:type="spellEnd"/>
      <w:r w:rsidRPr="00F73000">
        <w:rPr>
          <w:rStyle w:val="editableCar"/>
        </w:rPr>
        <w:t xml:space="preserve"> X » </w:t>
      </w:r>
    </w:p>
    <w:p w:rsidR="004C55C3" w:rsidRDefault="004C55C3" w:rsidP="004C55C3">
      <w:pPr>
        <w:pStyle w:val="destinataire"/>
        <w:rPr>
          <w:color w:val="1F497D"/>
          <w:szCs w:val="24"/>
          <w:u w:color="1F497D"/>
        </w:rPr>
      </w:pPr>
    </w:p>
    <w:p w:rsidR="004C55C3" w:rsidRDefault="004C55C3" w:rsidP="004C55C3">
      <w:pPr>
        <w:pStyle w:val="destinataire"/>
        <w:rPr>
          <w:color w:val="1F497D"/>
          <w:szCs w:val="24"/>
          <w:u w:color="1F497D"/>
        </w:rPr>
      </w:pPr>
    </w:p>
    <w:p w:rsidR="004C55C3" w:rsidRPr="00BD6214" w:rsidRDefault="004C55C3" w:rsidP="00BD6214">
      <w:pPr>
        <w:jc w:val="right"/>
        <w:rPr>
          <w:rFonts w:ascii="Arial" w:hAnsi="Arial" w:cs="Arial"/>
          <w:sz w:val="24"/>
          <w:szCs w:val="24"/>
        </w:rPr>
      </w:pPr>
      <w:r w:rsidRPr="00BD6214">
        <w:rPr>
          <w:rFonts w:ascii="Arial" w:hAnsi="Arial" w:cs="Arial"/>
          <w:sz w:val="24"/>
          <w:szCs w:val="24"/>
        </w:rPr>
        <w:t xml:space="preserve">A </w:t>
      </w:r>
      <w:r w:rsidRPr="00BD6214">
        <w:rPr>
          <w:rStyle w:val="editableCar"/>
        </w:rPr>
        <w:t>« lieu »</w:t>
      </w:r>
      <w:r w:rsidRPr="00BD6214">
        <w:rPr>
          <w:rFonts w:ascii="Arial" w:hAnsi="Arial" w:cs="Arial"/>
          <w:sz w:val="24"/>
          <w:szCs w:val="24"/>
        </w:rPr>
        <w:t xml:space="preserve">, le </w:t>
      </w:r>
      <w:r w:rsidRPr="00BD6214">
        <w:rPr>
          <w:rStyle w:val="editableCar"/>
        </w:rPr>
        <w:t>« date »</w:t>
      </w:r>
    </w:p>
    <w:p w:rsidR="004C55C3" w:rsidRDefault="004C55C3" w:rsidP="004C55C3">
      <w:pPr>
        <w:pStyle w:val="BodyA"/>
        <w:rPr>
          <w:rFonts w:ascii="Arial" w:eastAsia="Arial" w:hAnsi="Arial" w:cs="Arial"/>
        </w:rPr>
      </w:pPr>
    </w:p>
    <w:p w:rsidR="004C55C3" w:rsidRDefault="004C55C3" w:rsidP="004C55C3">
      <w:pPr>
        <w:pStyle w:val="BodyA"/>
        <w:rPr>
          <w:rFonts w:ascii="Arial" w:eastAsia="Arial" w:hAnsi="Arial" w:cs="Arial"/>
        </w:rPr>
      </w:pPr>
      <w:r>
        <w:rPr>
          <w:rFonts w:ascii="Arial" w:hAnsi="Arial"/>
        </w:rPr>
        <w:t xml:space="preserve"> </w:t>
      </w:r>
    </w:p>
    <w:p w:rsidR="004C55C3" w:rsidRDefault="004C55C3" w:rsidP="004C55C3">
      <w:pPr>
        <w:pStyle w:val="Commentairechoix"/>
        <w:rPr>
          <w:rFonts w:ascii="Arial" w:eastAsia="Arial" w:hAnsi="Arial" w:cs="Arial"/>
        </w:rPr>
      </w:pPr>
    </w:p>
    <w:p w:rsidR="004C55C3" w:rsidRDefault="004C55C3" w:rsidP="004C55C3">
      <w:pPr>
        <w:pStyle w:val="Body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Arial" w:eastAsia="Arial" w:hAnsi="Arial" w:cs="Arial"/>
          <w:i/>
          <w:iCs/>
        </w:rPr>
      </w:pPr>
      <w:r>
        <w:rPr>
          <w:rFonts w:ascii="Arial" w:hAnsi="Arial"/>
          <w:i/>
          <w:iCs/>
          <w:u w:val="single"/>
        </w:rPr>
        <w:t>Objet</w:t>
      </w:r>
      <w:r>
        <w:rPr>
          <w:rFonts w:ascii="Arial" w:hAnsi="Arial"/>
          <w:i/>
          <w:iCs/>
        </w:rPr>
        <w:t xml:space="preserve"> : Notification de votre licenciement pour motif économique </w:t>
      </w:r>
    </w:p>
    <w:p w:rsidR="004C55C3" w:rsidRDefault="004C55C3" w:rsidP="004C55C3">
      <w:pPr>
        <w:pStyle w:val="BodyA"/>
        <w:rPr>
          <w:rFonts w:ascii="Arial" w:eastAsia="Arial" w:hAnsi="Arial" w:cs="Arial"/>
        </w:rPr>
      </w:pPr>
    </w:p>
    <w:p w:rsidR="004C55C3" w:rsidRDefault="004C55C3" w:rsidP="000E2023">
      <w:pPr>
        <w:pStyle w:val="editable"/>
      </w:pPr>
    </w:p>
    <w:p w:rsidR="004C55C3" w:rsidRDefault="004C55C3" w:rsidP="000E2023">
      <w:pPr>
        <w:pStyle w:val="editable"/>
        <w:rPr>
          <w:color w:val="3465A4"/>
          <w:u w:color="3465A4"/>
        </w:rPr>
      </w:pPr>
      <w:r w:rsidRPr="00B665CA">
        <w:t>« Madame / Monsieur »</w:t>
      </w:r>
      <w:r w:rsidRPr="00B665CA">
        <w:rPr>
          <w:color w:val="auto"/>
          <w:u w:color="3465A4"/>
        </w:rPr>
        <w:t>,</w:t>
      </w:r>
    </w:p>
    <w:p w:rsidR="004C55C3" w:rsidRDefault="004C55C3" w:rsidP="004C55C3">
      <w:pPr>
        <w:pStyle w:val="Corps"/>
        <w:spacing w:after="0" w:line="240" w:lineRule="auto"/>
      </w:pPr>
    </w:p>
    <w:p w:rsidR="004C55C3" w:rsidRPr="00292995" w:rsidRDefault="004C55C3" w:rsidP="000E2023">
      <w:pPr>
        <w:pStyle w:val="options"/>
      </w:pPr>
      <w:r w:rsidRPr="00292995">
        <w:t>[Option entretien préalable 1 : le salarié s’est présenté à l’entretien préalable]</w:t>
      </w:r>
    </w:p>
    <w:p w:rsidR="004C55C3" w:rsidRDefault="004C55C3" w:rsidP="000E2023">
      <w:pPr>
        <w:pStyle w:val="editable"/>
      </w:pPr>
    </w:p>
    <w:p w:rsidR="004C55C3" w:rsidRPr="00BD6214" w:rsidRDefault="004C55C3" w:rsidP="00BD6214">
      <w:pPr>
        <w:rPr>
          <w:rFonts w:ascii="Arial" w:hAnsi="Arial" w:cs="Arial"/>
          <w:sz w:val="24"/>
          <w:szCs w:val="24"/>
        </w:rPr>
      </w:pPr>
      <w:r w:rsidRPr="00BD6214">
        <w:rPr>
          <w:rFonts w:ascii="Arial" w:hAnsi="Arial" w:cs="Arial"/>
          <w:sz w:val="24"/>
          <w:szCs w:val="24"/>
        </w:rPr>
        <w:t xml:space="preserve">Nous vous avons convoqué à un entretien préalable en date du </w:t>
      </w:r>
      <w:r w:rsidRPr="00F73000">
        <w:rPr>
          <w:rStyle w:val="editableCar"/>
        </w:rPr>
        <w:t>« date »</w:t>
      </w:r>
      <w:r w:rsidRPr="00BD6214">
        <w:rPr>
          <w:rFonts w:ascii="Arial" w:hAnsi="Arial" w:cs="Arial"/>
          <w:sz w:val="24"/>
          <w:szCs w:val="24"/>
        </w:rPr>
        <w:t xml:space="preserve">, auquel vous vous êtes présenté. </w:t>
      </w:r>
    </w:p>
    <w:p w:rsidR="004C55C3" w:rsidRDefault="004C55C3" w:rsidP="004C55C3">
      <w:pPr>
        <w:pStyle w:val="BodyA"/>
        <w:keepNext w:val="0"/>
        <w:rPr>
          <w:rFonts w:ascii="Arial" w:eastAsia="Arial" w:hAnsi="Arial" w:cs="Arial"/>
          <w:u w:color="00000A"/>
        </w:rPr>
      </w:pPr>
    </w:p>
    <w:p w:rsidR="004C55C3" w:rsidRPr="00292995" w:rsidRDefault="000E2023" w:rsidP="000E2023">
      <w:pPr>
        <w:pStyle w:val="options"/>
      </w:pPr>
      <w:r>
        <w:t>[</w:t>
      </w:r>
      <w:r w:rsidR="004C55C3" w:rsidRPr="00292995">
        <w:t>Option entretien préalable 2 : le salarié ne s’est pas présenté à l’entretien préalable]</w:t>
      </w:r>
    </w:p>
    <w:p w:rsidR="004C55C3" w:rsidRDefault="004C55C3" w:rsidP="004C55C3">
      <w:pPr>
        <w:pStyle w:val="Corps"/>
        <w:spacing w:after="0" w:line="240" w:lineRule="auto"/>
        <w:rPr>
          <w:color w:val="3465A4"/>
          <w:u w:color="3465A4"/>
        </w:rPr>
      </w:pPr>
    </w:p>
    <w:p w:rsidR="004C55C3" w:rsidRPr="00BD6214" w:rsidRDefault="004C55C3" w:rsidP="00BD6214">
      <w:pPr>
        <w:rPr>
          <w:rFonts w:ascii="Arial" w:hAnsi="Arial" w:cs="Arial"/>
          <w:sz w:val="24"/>
          <w:szCs w:val="24"/>
        </w:rPr>
      </w:pPr>
      <w:r w:rsidRPr="00BD6214">
        <w:rPr>
          <w:rFonts w:ascii="Arial" w:hAnsi="Arial" w:cs="Arial"/>
          <w:sz w:val="24"/>
          <w:szCs w:val="24"/>
        </w:rPr>
        <w:t xml:space="preserve">Nous vous avons convoqué à un entretien préalable en date du </w:t>
      </w:r>
      <w:r w:rsidRPr="00F73000">
        <w:rPr>
          <w:rStyle w:val="editableCar"/>
        </w:rPr>
        <w:t>« date »</w:t>
      </w:r>
      <w:r w:rsidRPr="00BD6214">
        <w:rPr>
          <w:rFonts w:ascii="Arial" w:hAnsi="Arial" w:cs="Arial"/>
          <w:sz w:val="24"/>
          <w:szCs w:val="24"/>
        </w:rPr>
        <w:t xml:space="preserve">, auquel vous ne vous êtes pas présenté. </w:t>
      </w:r>
    </w:p>
    <w:p w:rsidR="004C55C3" w:rsidRDefault="004C55C3" w:rsidP="000E2023">
      <w:pPr>
        <w:pStyle w:val="options"/>
        <w:rPr>
          <w:u w:color="00000A"/>
        </w:rPr>
      </w:pPr>
    </w:p>
    <w:p w:rsidR="004C55C3" w:rsidRPr="00292995" w:rsidRDefault="000E2023" w:rsidP="000E2023">
      <w:pPr>
        <w:pStyle w:val="options"/>
      </w:pPr>
      <w:r w:rsidRPr="00292995">
        <w:t>[Option</w:t>
      </w:r>
      <w:r w:rsidR="004C55C3" w:rsidRPr="00292995">
        <w:t xml:space="preserve"> motif 1 : en de</w:t>
      </w:r>
      <w:r>
        <w:t>hors d’une procédure collective</w:t>
      </w:r>
      <w:r w:rsidR="004C55C3" w:rsidRPr="00292995">
        <w:t>]</w:t>
      </w:r>
    </w:p>
    <w:p w:rsidR="004C55C3" w:rsidRDefault="004C55C3" w:rsidP="000E2023">
      <w:pPr>
        <w:pStyle w:val="editable"/>
        <w:rPr>
          <w:u w:color="00000A"/>
        </w:rPr>
      </w:pPr>
    </w:p>
    <w:p w:rsidR="000E2023" w:rsidRPr="00BD6214" w:rsidRDefault="004C55C3" w:rsidP="00BD6214">
      <w:pPr>
        <w:rPr>
          <w:rStyle w:val="editableCar"/>
          <w:rFonts w:eastAsiaTheme="minorHAnsi" w:cs="Arial"/>
          <w:color w:val="auto"/>
          <w:spacing w:val="0"/>
          <w:bdr w:val="none" w:sz="0" w:space="0" w:color="auto"/>
          <w:lang w:eastAsia="en-US"/>
        </w:rPr>
      </w:pPr>
      <w:r w:rsidRPr="00BD6214">
        <w:rPr>
          <w:rFonts w:ascii="Arial" w:hAnsi="Arial" w:cs="Arial"/>
          <w:sz w:val="24"/>
          <w:szCs w:val="24"/>
        </w:rPr>
        <w:t xml:space="preserve">Nous sommes au regret de vous informer que nous sommes contraints de procéder à votre licenciement pour motif économique. Les raisons économiques à l’origine de cette mesure sont </w:t>
      </w:r>
      <w:r w:rsidRPr="002E68A4">
        <w:rPr>
          <w:rStyle w:val="editableCar"/>
        </w:rPr>
        <w:t>« </w:t>
      </w:r>
      <w:r w:rsidR="00FB63B7">
        <w:rPr>
          <w:rStyle w:val="editableCar"/>
        </w:rPr>
        <w:t>l</w:t>
      </w:r>
      <w:r w:rsidR="000E2023" w:rsidRPr="002E68A4">
        <w:rPr>
          <w:rStyle w:val="editableCar"/>
        </w:rPr>
        <w:t>es</w:t>
      </w:r>
      <w:r w:rsidRPr="002E68A4">
        <w:rPr>
          <w:rStyle w:val="editableCar"/>
        </w:rPr>
        <w:t xml:space="preserve"> difficultés économiques</w:t>
      </w:r>
      <w:r w:rsidR="000E2023" w:rsidRPr="002E68A4">
        <w:rPr>
          <w:rStyle w:val="editableCar"/>
        </w:rPr>
        <w:t> »</w:t>
      </w:r>
      <w:r w:rsidRPr="000E2023">
        <w:rPr>
          <w:rStyle w:val="editableCar"/>
        </w:rPr>
        <w:t xml:space="preserve"> </w:t>
      </w:r>
      <w:r w:rsidRPr="000E2023">
        <w:rPr>
          <w:rStyle w:val="optionsCar"/>
        </w:rPr>
        <w:t>ou</w:t>
      </w:r>
      <w:r w:rsidR="00BD6214">
        <w:rPr>
          <w:rStyle w:val="editableCar"/>
        </w:rPr>
        <w:t xml:space="preserve"> </w:t>
      </w:r>
      <w:r w:rsidR="000E2023">
        <w:rPr>
          <w:rStyle w:val="editableCar"/>
        </w:rPr>
        <w:t>« </w:t>
      </w:r>
      <w:r w:rsidRPr="000E2023">
        <w:rPr>
          <w:rStyle w:val="editableCar"/>
        </w:rPr>
        <w:t>la réorganisation de l'entreprise nécessaire à la sauvegarde de la compétitivité</w:t>
      </w:r>
      <w:r w:rsidR="00F73000">
        <w:rPr>
          <w:rStyle w:val="editableCar"/>
        </w:rPr>
        <w:t> »</w:t>
      </w:r>
      <w:r w:rsidRPr="000E2023">
        <w:rPr>
          <w:rStyle w:val="editableCar"/>
        </w:rPr>
        <w:t xml:space="preserve"> </w:t>
      </w:r>
      <w:r w:rsidRPr="000E2023">
        <w:rPr>
          <w:rStyle w:val="optionsCar"/>
        </w:rPr>
        <w:t>ou</w:t>
      </w:r>
      <w:r w:rsidR="000E2023">
        <w:rPr>
          <w:rStyle w:val="editableCar"/>
        </w:rPr>
        <w:t> « </w:t>
      </w:r>
      <w:r w:rsidRPr="000E2023">
        <w:rPr>
          <w:rStyle w:val="editableCar"/>
        </w:rPr>
        <w:t>les mutations technologiques</w:t>
      </w:r>
      <w:r w:rsidR="000E2023">
        <w:rPr>
          <w:rStyle w:val="editableCar"/>
        </w:rPr>
        <w:t> »</w:t>
      </w:r>
      <w:r w:rsidRPr="000E2023">
        <w:rPr>
          <w:rStyle w:val="editableCar"/>
        </w:rPr>
        <w:t xml:space="preserve"> </w:t>
      </w:r>
      <w:r w:rsidRPr="000E2023">
        <w:rPr>
          <w:rStyle w:val="optionsCar"/>
        </w:rPr>
        <w:t>ou</w:t>
      </w:r>
      <w:r w:rsidRPr="000E2023">
        <w:rPr>
          <w:rStyle w:val="editableCar"/>
        </w:rPr>
        <w:t xml:space="preserve"> </w:t>
      </w:r>
      <w:r w:rsidR="000E2023">
        <w:rPr>
          <w:rStyle w:val="editableCar"/>
        </w:rPr>
        <w:t>« </w:t>
      </w:r>
      <w:r w:rsidRPr="000E2023">
        <w:rPr>
          <w:rStyle w:val="editableCar"/>
        </w:rPr>
        <w:t>la cessa</w:t>
      </w:r>
      <w:r w:rsidR="00BD6214">
        <w:rPr>
          <w:rStyle w:val="editableCar"/>
        </w:rPr>
        <w:t xml:space="preserve">tion d'activité de l'entreprise </w:t>
      </w:r>
      <w:r w:rsidR="000E2023">
        <w:rPr>
          <w:rStyle w:val="editableCar"/>
        </w:rPr>
        <w:t>»</w:t>
      </w:r>
      <w:r w:rsidR="00BD6214">
        <w:rPr>
          <w:rFonts w:ascii="Arial" w:hAnsi="Arial" w:cs="Arial"/>
          <w:sz w:val="24"/>
          <w:szCs w:val="24"/>
        </w:rPr>
        <w:t>.</w:t>
      </w:r>
    </w:p>
    <w:p w:rsidR="004C55C3" w:rsidRDefault="000E2023" w:rsidP="004C55C3">
      <w:pPr>
        <w:pStyle w:val="BodyA"/>
        <w:keepNext w:val="0"/>
        <w:rPr>
          <w:rFonts w:ascii="Arial" w:eastAsia="Arial" w:hAnsi="Arial" w:cs="Arial"/>
          <w:color w:val="3F6797"/>
          <w:u w:color="1F497D"/>
        </w:rPr>
      </w:pPr>
      <w:r>
        <w:rPr>
          <w:rStyle w:val="editableCar"/>
        </w:rPr>
        <w:t>« </w:t>
      </w:r>
      <w:r w:rsidR="004C55C3" w:rsidRPr="000E2023">
        <w:rPr>
          <w:rStyle w:val="editableCar"/>
        </w:rPr>
        <w:t>Préciser le cas échéant le secteur d’activité du groupe concerné et présenter de manière précise, objective et détaillée les raisons économiqu</w:t>
      </w:r>
      <w:r>
        <w:rPr>
          <w:rStyle w:val="editableCar"/>
        </w:rPr>
        <w:t>es</w:t>
      </w:r>
      <w:r w:rsidR="004C55C3" w:rsidRPr="000E2023">
        <w:rPr>
          <w:rStyle w:val="editableCar"/>
        </w:rPr>
        <w:t> »</w:t>
      </w:r>
      <w:r w:rsidR="004C55C3">
        <w:rPr>
          <w:rFonts w:eastAsia="Arial Unicode MS"/>
        </w:rPr>
        <w:t>.</w:t>
      </w:r>
    </w:p>
    <w:p w:rsidR="004C55C3" w:rsidRDefault="004C55C3" w:rsidP="004C55C3">
      <w:pPr>
        <w:pStyle w:val="BodyA"/>
        <w:keepNext w:val="0"/>
        <w:rPr>
          <w:rFonts w:ascii="Arial" w:eastAsia="Arial" w:hAnsi="Arial" w:cs="Arial"/>
          <w:color w:val="3F6797"/>
          <w:u w:color="1F497D"/>
        </w:rPr>
      </w:pPr>
    </w:p>
    <w:p w:rsidR="004C55C3" w:rsidRPr="002E68A4" w:rsidRDefault="004C55C3" w:rsidP="002E68A4">
      <w:pPr>
        <w:rPr>
          <w:rFonts w:ascii="Arial" w:hAnsi="Arial" w:cs="Arial"/>
          <w:sz w:val="24"/>
          <w:szCs w:val="24"/>
        </w:rPr>
      </w:pPr>
      <w:r w:rsidRPr="00BD6214">
        <w:rPr>
          <w:rFonts w:ascii="Arial" w:hAnsi="Arial" w:cs="Arial"/>
          <w:sz w:val="24"/>
          <w:szCs w:val="24"/>
        </w:rPr>
        <w:lastRenderedPageBreak/>
        <w:t xml:space="preserve">Les mesures prises dans l’entreprise entraînent la suppression de votre poste de </w:t>
      </w:r>
      <w:r w:rsidRPr="002E68A4">
        <w:rPr>
          <w:rStyle w:val="editableCar"/>
        </w:rPr>
        <w:t>« nom du poste du salarié »</w:t>
      </w:r>
      <w:r w:rsidRPr="00BD6214">
        <w:rPr>
          <w:rFonts w:ascii="Arial" w:hAnsi="Arial" w:cs="Arial"/>
          <w:sz w:val="24"/>
          <w:szCs w:val="24"/>
        </w:rPr>
        <w:t xml:space="preserve">. </w:t>
      </w:r>
    </w:p>
    <w:p w:rsidR="004C55C3" w:rsidRPr="0099652F" w:rsidRDefault="004C55C3" w:rsidP="00AA1AB2">
      <w:pPr>
        <w:pStyle w:val="options"/>
        <w:rPr>
          <w:rFonts w:eastAsia="Arial"/>
        </w:rPr>
      </w:pPr>
      <w:r w:rsidRPr="0099652F">
        <w:t>(</w:t>
      </w:r>
      <w:proofErr w:type="gramStart"/>
      <w:r w:rsidRPr="0099652F">
        <w:t>ou</w:t>
      </w:r>
      <w:proofErr w:type="gramEnd"/>
      <w:r w:rsidRPr="0099652F">
        <w:t>)</w:t>
      </w:r>
    </w:p>
    <w:p w:rsidR="004C55C3" w:rsidRDefault="004C55C3" w:rsidP="004C55C3">
      <w:pPr>
        <w:pStyle w:val="BodyA"/>
        <w:keepNext w:val="0"/>
        <w:rPr>
          <w:rFonts w:ascii="Arial" w:eastAsia="Arial" w:hAnsi="Arial" w:cs="Arial"/>
          <w:u w:color="00000A"/>
        </w:rPr>
      </w:pPr>
    </w:p>
    <w:p w:rsidR="004C55C3" w:rsidRPr="00BD6214" w:rsidRDefault="004C55C3" w:rsidP="00BD6214">
      <w:pPr>
        <w:rPr>
          <w:rFonts w:ascii="Arial" w:eastAsia="Arial" w:hAnsi="Arial" w:cs="Arial"/>
          <w:color w:val="000000"/>
          <w:sz w:val="24"/>
          <w:szCs w:val="24"/>
          <w:u w:color="00000A"/>
          <w:bdr w:val="nil"/>
          <w:lang w:eastAsia="fr-FR"/>
          <w14:textOutline w14:w="12700" w14:cap="flat" w14:cmpd="sng" w14:algn="ctr">
            <w14:noFill/>
            <w14:prstDash w14:val="solid"/>
            <w14:miter w14:lim="400000"/>
          </w14:textOutline>
        </w:rPr>
      </w:pPr>
      <w:r w:rsidRPr="00BD6214">
        <w:rPr>
          <w:rFonts w:ascii="Arial" w:hAnsi="Arial" w:cs="Arial"/>
          <w:sz w:val="24"/>
          <w:szCs w:val="24"/>
        </w:rPr>
        <w:t>Les mesures prises dans l’entreprise entraînent la modification de votre contrat de travail, que nous vous avons proposée et que vous avez refusée.</w:t>
      </w:r>
      <w:r w:rsidRPr="00BD6214">
        <w:rPr>
          <w:rFonts w:ascii="Arial" w:eastAsia="Arial" w:hAnsi="Arial" w:cs="Arial"/>
          <w:color w:val="000000"/>
          <w:sz w:val="24"/>
          <w:szCs w:val="24"/>
          <w:u w:color="00000A"/>
          <w:bdr w:val="nil"/>
          <w:lang w:eastAsia="fr-FR"/>
          <w14:textOutline w14:w="12700" w14:cap="flat" w14:cmpd="sng" w14:algn="ctr">
            <w14:noFill/>
            <w14:prstDash w14:val="solid"/>
            <w14:miter w14:lim="400000"/>
          </w14:textOutline>
        </w:rPr>
        <w:t xml:space="preserve"> </w:t>
      </w:r>
    </w:p>
    <w:p w:rsidR="004C55C3" w:rsidRDefault="004C55C3" w:rsidP="004C55C3">
      <w:pPr>
        <w:pStyle w:val="BodyA"/>
        <w:rPr>
          <w:rFonts w:ascii="Arial" w:eastAsia="Arial" w:hAnsi="Arial" w:cs="Arial"/>
          <w:u w:color="00000A"/>
        </w:rPr>
      </w:pPr>
    </w:p>
    <w:p w:rsidR="004C55C3" w:rsidRDefault="004C55C3" w:rsidP="00AA1AB2">
      <w:pPr>
        <w:pStyle w:val="options"/>
        <w:rPr>
          <w:u w:color="00000A"/>
        </w:rPr>
      </w:pPr>
    </w:p>
    <w:p w:rsidR="004C55C3" w:rsidRDefault="004C55C3" w:rsidP="00AA1AB2">
      <w:pPr>
        <w:pStyle w:val="options"/>
      </w:pPr>
      <w:proofErr w:type="gramStart"/>
      <w:r w:rsidRPr="00292995">
        <w:t>[ Option</w:t>
      </w:r>
      <w:proofErr w:type="gramEnd"/>
      <w:r w:rsidRPr="00292995">
        <w:t xml:space="preserve"> motif 2 : licenciement suite à une procédure collective ]</w:t>
      </w:r>
    </w:p>
    <w:p w:rsidR="00F73000" w:rsidRPr="00292995" w:rsidRDefault="00F73000" w:rsidP="00AA1AB2">
      <w:pPr>
        <w:pStyle w:val="options"/>
      </w:pPr>
    </w:p>
    <w:p w:rsidR="004C55C3" w:rsidRDefault="004C55C3" w:rsidP="004C55C3">
      <w:pPr>
        <w:pStyle w:val="BodyA"/>
        <w:keepNext w:val="0"/>
        <w:rPr>
          <w:rFonts w:ascii="Arial" w:eastAsia="Arial" w:hAnsi="Arial" w:cs="Arial"/>
          <w:u w:color="00000A"/>
        </w:rPr>
      </w:pPr>
      <w:r>
        <w:rPr>
          <w:rFonts w:ascii="Arial" w:hAnsi="Arial"/>
          <w:u w:color="00000A"/>
        </w:rPr>
        <w:t xml:space="preserve">Nous sommes au regret de vous informer que nous sommes contraints de procéder à votre licenciement pour motif économique. L’entreprise est actuellement placée en </w:t>
      </w:r>
      <w:r w:rsidRPr="00AA1AB2">
        <w:rPr>
          <w:rStyle w:val="editableCar"/>
        </w:rPr>
        <w:t>« préciser : redressement judiciaire, liquidation … »</w:t>
      </w:r>
      <w:r>
        <w:rPr>
          <w:rFonts w:ascii="Arial" w:hAnsi="Arial"/>
          <w:u w:color="00000A"/>
        </w:rPr>
        <w:t xml:space="preserve">. Par </w:t>
      </w:r>
      <w:r w:rsidRPr="00AA1AB2">
        <w:rPr>
          <w:rStyle w:val="editableCar"/>
        </w:rPr>
        <w:t>« ordonnance du juge-commissaire</w:t>
      </w:r>
      <w:r w:rsidR="00AA1AB2">
        <w:rPr>
          <w:rStyle w:val="editableCar"/>
        </w:rPr>
        <w:t> »</w:t>
      </w:r>
      <w:r w:rsidRPr="00AA1AB2">
        <w:rPr>
          <w:rStyle w:val="editableCar"/>
        </w:rPr>
        <w:t xml:space="preserve"> </w:t>
      </w:r>
      <w:r w:rsidRPr="00AA1AB2">
        <w:rPr>
          <w:rStyle w:val="optionsCar"/>
        </w:rPr>
        <w:t>ou</w:t>
      </w:r>
      <w:r w:rsidRPr="00AA1AB2">
        <w:rPr>
          <w:rStyle w:val="editableCar"/>
        </w:rPr>
        <w:t xml:space="preserve"> </w:t>
      </w:r>
      <w:r w:rsidR="00AA1AB2">
        <w:rPr>
          <w:rStyle w:val="editableCar"/>
        </w:rPr>
        <w:t>« </w:t>
      </w:r>
      <w:r w:rsidRPr="00AA1AB2">
        <w:rPr>
          <w:rStyle w:val="editableCar"/>
        </w:rPr>
        <w:t xml:space="preserve">jugement du tribunal de commerce » </w:t>
      </w:r>
      <w:r>
        <w:rPr>
          <w:rFonts w:ascii="Arial" w:hAnsi="Arial"/>
          <w:u w:color="00000A"/>
        </w:rPr>
        <w:t xml:space="preserve">en date du </w:t>
      </w:r>
      <w:r w:rsidRPr="00AA1AB2">
        <w:rPr>
          <w:rStyle w:val="editableCar"/>
        </w:rPr>
        <w:t>« date »</w:t>
      </w:r>
      <w:r>
        <w:rPr>
          <w:rFonts w:ascii="Arial" w:hAnsi="Arial"/>
          <w:u w:color="00000A"/>
        </w:rPr>
        <w:t>, votre licenciement a fait l'objet d'une autorisation spécifique.</w:t>
      </w:r>
    </w:p>
    <w:p w:rsidR="004C55C3" w:rsidRDefault="004C55C3" w:rsidP="004C55C3">
      <w:pPr>
        <w:pStyle w:val="BodyA"/>
        <w:keepNext w:val="0"/>
        <w:rPr>
          <w:rFonts w:ascii="Arial" w:eastAsia="Arial" w:hAnsi="Arial" w:cs="Arial"/>
          <w:u w:color="00000A"/>
        </w:rPr>
      </w:pPr>
    </w:p>
    <w:p w:rsidR="004C55C3" w:rsidRDefault="004C55C3" w:rsidP="004C55C3">
      <w:pPr>
        <w:pStyle w:val="BodyA"/>
        <w:keepNext w:val="0"/>
        <w:rPr>
          <w:rFonts w:ascii="Arial" w:eastAsia="Arial" w:hAnsi="Arial" w:cs="Arial"/>
          <w:u w:color="00000A"/>
        </w:rPr>
      </w:pPr>
    </w:p>
    <w:p w:rsidR="004C55C3" w:rsidRDefault="004C55C3" w:rsidP="00AA1AB2">
      <w:pPr>
        <w:pStyle w:val="options"/>
      </w:pPr>
      <w:proofErr w:type="gramStart"/>
      <w:r w:rsidRPr="00292995">
        <w:t>[ Pour</w:t>
      </w:r>
      <w:proofErr w:type="gramEnd"/>
      <w:r w:rsidRPr="00292995">
        <w:t xml:space="preserve"> tous les cas ]</w:t>
      </w:r>
    </w:p>
    <w:p w:rsidR="00F73000" w:rsidRPr="00292995" w:rsidRDefault="00F73000" w:rsidP="00AA1AB2">
      <w:pPr>
        <w:pStyle w:val="options"/>
      </w:pPr>
    </w:p>
    <w:p w:rsidR="004C55C3" w:rsidRDefault="004C55C3" w:rsidP="004C55C3">
      <w:pPr>
        <w:pStyle w:val="BodyA"/>
        <w:keepNext w:val="0"/>
        <w:rPr>
          <w:rFonts w:ascii="Arial" w:eastAsia="Arial" w:hAnsi="Arial" w:cs="Arial"/>
          <w:u w:color="00000A"/>
        </w:rPr>
      </w:pPr>
      <w:r>
        <w:rPr>
          <w:rFonts w:ascii="Arial" w:hAnsi="Arial"/>
          <w:u w:color="00000A"/>
        </w:rPr>
        <w:t xml:space="preserve">Conformément à l'article L. 1233-4 du code du travail, nous avons entrepris des recherches individualisées afin d’identifier un ou plusieurs postes de reclassement dans </w:t>
      </w:r>
      <w:r w:rsidRPr="00AA1AB2">
        <w:rPr>
          <w:rStyle w:val="editableCar"/>
        </w:rPr>
        <w:t>« l’entreprise</w:t>
      </w:r>
      <w:r w:rsidR="00AA1AB2" w:rsidRPr="00AA1AB2">
        <w:rPr>
          <w:rStyle w:val="editableCar"/>
        </w:rPr>
        <w:t> »</w:t>
      </w:r>
      <w:r w:rsidRPr="000A355C">
        <w:rPr>
          <w:rFonts w:eastAsia="Arial Unicode MS"/>
        </w:rPr>
        <w:t xml:space="preserve"> </w:t>
      </w:r>
      <w:r w:rsidR="00AD062C">
        <w:rPr>
          <w:rStyle w:val="optionsCar"/>
        </w:rPr>
        <w:t>ou</w:t>
      </w:r>
      <w:bookmarkStart w:id="0" w:name="_GoBack"/>
      <w:bookmarkEnd w:id="0"/>
      <w:r w:rsidRPr="000A355C">
        <w:rPr>
          <w:rFonts w:eastAsia="Arial Unicode MS"/>
        </w:rPr>
        <w:t xml:space="preserve"> </w:t>
      </w:r>
      <w:r w:rsidR="00AA1AB2" w:rsidRPr="00AA1AB2">
        <w:rPr>
          <w:rStyle w:val="editableCar"/>
        </w:rPr>
        <w:t>« </w:t>
      </w:r>
      <w:r w:rsidRPr="00AA1AB2">
        <w:rPr>
          <w:rStyle w:val="editableCar"/>
        </w:rPr>
        <w:t>le groupe »</w:t>
      </w:r>
      <w:r>
        <w:rPr>
          <w:rFonts w:ascii="Arial" w:hAnsi="Arial"/>
          <w:u w:color="00000A"/>
        </w:rPr>
        <w:t>, qui seraient susceptibles de vous convenir compte tenu du poste que vous occupez et de votre catégorie professionnelle.</w:t>
      </w:r>
    </w:p>
    <w:p w:rsidR="004C55C3" w:rsidRDefault="004C55C3" w:rsidP="004C55C3">
      <w:pPr>
        <w:pStyle w:val="BodyA"/>
        <w:keepNext w:val="0"/>
        <w:rPr>
          <w:rFonts w:ascii="Arial" w:eastAsia="Arial" w:hAnsi="Arial" w:cs="Arial"/>
          <w:u w:color="00000A"/>
        </w:rPr>
      </w:pPr>
    </w:p>
    <w:p w:rsidR="00AA1AB2" w:rsidRDefault="00AA1AB2" w:rsidP="004C55C3">
      <w:pPr>
        <w:pStyle w:val="BodyA"/>
        <w:keepNext w:val="0"/>
        <w:rPr>
          <w:rFonts w:ascii="Arial" w:eastAsia="Arial" w:hAnsi="Arial" w:cs="Arial"/>
          <w:u w:color="00000A"/>
        </w:rPr>
      </w:pPr>
    </w:p>
    <w:p w:rsidR="00AA1AB2" w:rsidRDefault="00AA1AB2" w:rsidP="00AA1AB2">
      <w:pPr>
        <w:pStyle w:val="options"/>
        <w:rPr>
          <w:u w:color="00000A"/>
        </w:rPr>
      </w:pPr>
      <w:r>
        <w:rPr>
          <w:u w:color="00000A"/>
        </w:rPr>
        <w:t>[Option 1 : lorsqu’aucun poste de reclassement n’a été trouvé]</w:t>
      </w:r>
    </w:p>
    <w:p w:rsidR="00F73000" w:rsidRDefault="00F73000" w:rsidP="00AA1AB2">
      <w:pPr>
        <w:pStyle w:val="options"/>
        <w:rPr>
          <w:u w:color="00000A"/>
        </w:rPr>
      </w:pPr>
    </w:p>
    <w:p w:rsidR="004C55C3" w:rsidRPr="00F73000" w:rsidRDefault="004C55C3" w:rsidP="00F73000">
      <w:pPr>
        <w:rPr>
          <w:rFonts w:ascii="Arial" w:hAnsi="Arial" w:cs="Arial"/>
          <w:sz w:val="24"/>
          <w:szCs w:val="24"/>
        </w:rPr>
      </w:pPr>
      <w:r w:rsidRPr="00F73000">
        <w:rPr>
          <w:rFonts w:ascii="Arial" w:hAnsi="Arial" w:cs="Arial"/>
          <w:sz w:val="24"/>
          <w:szCs w:val="24"/>
        </w:rPr>
        <w:t>Toutefois, nous n'avons pas trouvé de poste de reclassement.</w:t>
      </w:r>
    </w:p>
    <w:p w:rsidR="004C55C3" w:rsidRDefault="004C55C3" w:rsidP="004C55C3">
      <w:pPr>
        <w:pStyle w:val="BodyA"/>
        <w:keepNext w:val="0"/>
        <w:rPr>
          <w:rFonts w:eastAsia="Arial Unicode MS"/>
        </w:rPr>
      </w:pPr>
    </w:p>
    <w:p w:rsidR="00AA1AB2" w:rsidRDefault="00AA1AB2" w:rsidP="00AA1AB2">
      <w:pPr>
        <w:pStyle w:val="options"/>
        <w:rPr>
          <w:u w:color="00000A"/>
        </w:rPr>
      </w:pPr>
      <w:r>
        <w:rPr>
          <w:u w:color="00000A"/>
        </w:rPr>
        <w:t>[Option 2 : lorsque le salarié a refusé une proposition de reclassement]</w:t>
      </w:r>
    </w:p>
    <w:p w:rsidR="00AA1AB2" w:rsidRPr="00AA1AB2" w:rsidRDefault="00AA1AB2" w:rsidP="00AA1AB2">
      <w:pPr>
        <w:pStyle w:val="editable"/>
      </w:pPr>
    </w:p>
    <w:p w:rsidR="004C55C3" w:rsidRPr="00F73000" w:rsidRDefault="004C55C3" w:rsidP="00F73000">
      <w:pPr>
        <w:rPr>
          <w:rFonts w:ascii="Arial" w:hAnsi="Arial" w:cs="Arial"/>
          <w:sz w:val="24"/>
          <w:szCs w:val="24"/>
        </w:rPr>
      </w:pPr>
      <w:r w:rsidRPr="00F73000">
        <w:rPr>
          <w:rFonts w:ascii="Arial" w:hAnsi="Arial" w:cs="Arial"/>
          <w:sz w:val="24"/>
          <w:szCs w:val="24"/>
        </w:rPr>
        <w:t>Nous vous avons proposé le(s) postes(s) correspondant(s). Toutefois, vous avez refusé ces propositions de reclassement.</w:t>
      </w:r>
      <w:r w:rsidR="00AA1AB2" w:rsidRPr="00F73000">
        <w:rPr>
          <w:rFonts w:ascii="Arial" w:hAnsi="Arial" w:cs="Arial"/>
          <w:sz w:val="24"/>
          <w:szCs w:val="24"/>
        </w:rPr>
        <w:t> </w:t>
      </w:r>
    </w:p>
    <w:p w:rsidR="004C55C3" w:rsidRDefault="004C55C3" w:rsidP="000A61C0">
      <w:pPr>
        <w:pStyle w:val="BodyA"/>
        <w:rPr>
          <w:rFonts w:ascii="Arial" w:eastAsia="Arial" w:hAnsi="Arial" w:cs="Arial"/>
          <w:u w:color="00000A"/>
        </w:rPr>
      </w:pPr>
    </w:p>
    <w:p w:rsidR="004C55C3" w:rsidRDefault="004C55C3" w:rsidP="000A61C0">
      <w:pPr>
        <w:pStyle w:val="editable"/>
        <w:rPr>
          <w:color w:val="auto"/>
          <w:u w:color="000000"/>
        </w:rPr>
      </w:pPr>
      <w:r w:rsidRPr="00F73000">
        <w:rPr>
          <w:color w:val="auto"/>
          <w:u w:color="000000"/>
        </w:rPr>
        <w:t>Lors de l’entretien préalable, nous vous avons informé des conditions de mise en œuvre du congé de reclassement.</w:t>
      </w:r>
      <w:r w:rsidR="00AA1AB2" w:rsidRPr="00F73000">
        <w:rPr>
          <w:color w:val="auto"/>
          <w:u w:color="000000"/>
        </w:rPr>
        <w:t> </w:t>
      </w:r>
    </w:p>
    <w:p w:rsidR="00F73000" w:rsidRPr="00F73000" w:rsidRDefault="00F73000" w:rsidP="000A61C0">
      <w:pPr>
        <w:pStyle w:val="editable"/>
        <w:rPr>
          <w:color w:val="auto"/>
          <w:u w:color="000000"/>
        </w:rPr>
      </w:pPr>
    </w:p>
    <w:p w:rsidR="004C55C3" w:rsidRDefault="004C55C3" w:rsidP="000A61C0">
      <w:pPr>
        <w:pStyle w:val="options"/>
      </w:pPr>
      <w:r w:rsidRPr="0099652F">
        <w:t>(</w:t>
      </w:r>
      <w:proofErr w:type="gramStart"/>
      <w:r w:rsidRPr="0099652F">
        <w:t>ou</w:t>
      </w:r>
      <w:proofErr w:type="gramEnd"/>
      <w:r w:rsidRPr="0099652F">
        <w:t>)</w:t>
      </w:r>
    </w:p>
    <w:p w:rsidR="00AA1AB2" w:rsidRDefault="00AA1AB2" w:rsidP="000A61C0">
      <w:pPr>
        <w:pStyle w:val="editable"/>
        <w:rPr>
          <w:rFonts w:cs="Arial"/>
        </w:rPr>
      </w:pPr>
    </w:p>
    <w:p w:rsidR="004C55C3" w:rsidRPr="00F73000" w:rsidRDefault="004C55C3" w:rsidP="00F73000">
      <w:pPr>
        <w:rPr>
          <w:rFonts w:ascii="Arial" w:hAnsi="Arial" w:cs="Arial"/>
          <w:sz w:val="24"/>
          <w:szCs w:val="24"/>
        </w:rPr>
      </w:pPr>
      <w:r w:rsidRPr="00F73000">
        <w:rPr>
          <w:rFonts w:ascii="Arial" w:hAnsi="Arial" w:cs="Arial"/>
          <w:sz w:val="24"/>
          <w:szCs w:val="24"/>
        </w:rPr>
        <w:t xml:space="preserve">Nous vous avons informé des modalités du congé de </w:t>
      </w:r>
      <w:r w:rsidR="00F73000" w:rsidRPr="00F73000">
        <w:rPr>
          <w:rFonts w:ascii="Arial" w:hAnsi="Arial" w:cs="Arial"/>
          <w:sz w:val="24"/>
          <w:szCs w:val="24"/>
        </w:rPr>
        <w:t>reclassement </w:t>
      </w:r>
      <w:r w:rsidR="00F73000" w:rsidRPr="00F73000">
        <w:rPr>
          <w:rStyle w:val="editableCar"/>
        </w:rPr>
        <w:t>«</w:t>
      </w:r>
      <w:r w:rsidRPr="00F73000">
        <w:rPr>
          <w:rStyle w:val="editableCar"/>
        </w:rPr>
        <w:t> préciser quand et comment l’information a été faite, en l’absence d’entretien préalable »</w:t>
      </w:r>
      <w:r w:rsidRPr="00F73000">
        <w:rPr>
          <w:rFonts w:ascii="Arial" w:hAnsi="Arial" w:cs="Arial"/>
          <w:sz w:val="24"/>
          <w:szCs w:val="24"/>
        </w:rPr>
        <w:t>.</w:t>
      </w:r>
    </w:p>
    <w:p w:rsidR="004C55C3" w:rsidRDefault="004C55C3" w:rsidP="004C55C3">
      <w:pPr>
        <w:pStyle w:val="BodyA"/>
        <w:keepNext w:val="0"/>
        <w:rPr>
          <w:rFonts w:ascii="Arial" w:eastAsia="Arial" w:hAnsi="Arial" w:cs="Arial"/>
          <w:u w:color="00000A"/>
        </w:rPr>
      </w:pPr>
    </w:p>
    <w:p w:rsidR="004C55C3" w:rsidRDefault="004C55C3" w:rsidP="004C55C3">
      <w:pPr>
        <w:pStyle w:val="BodyA"/>
        <w:keepNext w:val="0"/>
        <w:rPr>
          <w:rFonts w:ascii="Arial" w:eastAsia="Arial" w:hAnsi="Arial" w:cs="Arial"/>
          <w:u w:color="00000A"/>
        </w:rPr>
      </w:pPr>
    </w:p>
    <w:p w:rsidR="004C55C3" w:rsidRDefault="004C55C3" w:rsidP="004C55C3">
      <w:pPr>
        <w:pStyle w:val="BodyA"/>
        <w:keepNext w:val="0"/>
        <w:rPr>
          <w:rFonts w:ascii="Arial" w:eastAsia="Arial" w:hAnsi="Arial" w:cs="Arial"/>
          <w:u w:color="00000A"/>
        </w:rPr>
      </w:pPr>
      <w:r>
        <w:rPr>
          <w:rFonts w:ascii="Arial" w:hAnsi="Arial"/>
          <w:u w:color="00000A"/>
        </w:rPr>
        <w:t xml:space="preserve">Par le présent courrier, nous vous proposons le bénéfice du congé de reclassement. Vous disposez d'un délai de réflexion de 8 jours calendaires à compter de la première </w:t>
      </w:r>
      <w:r>
        <w:rPr>
          <w:rFonts w:ascii="Arial" w:hAnsi="Arial"/>
          <w:u w:color="00000A"/>
        </w:rPr>
        <w:lastRenderedPageBreak/>
        <w:t xml:space="preserve">présentation de cette lettre, pour accepter ou refuser le dispositif du congé de reclassement. </w:t>
      </w:r>
    </w:p>
    <w:p w:rsidR="004C55C3" w:rsidRDefault="004C55C3" w:rsidP="004C55C3">
      <w:pPr>
        <w:pStyle w:val="BodyA"/>
        <w:keepNext w:val="0"/>
        <w:rPr>
          <w:rFonts w:ascii="Arial" w:eastAsia="Arial" w:hAnsi="Arial" w:cs="Arial"/>
          <w:u w:color="00000A"/>
        </w:rPr>
      </w:pPr>
    </w:p>
    <w:p w:rsidR="004C55C3" w:rsidRPr="00BD6214" w:rsidRDefault="004C55C3" w:rsidP="00BD6214">
      <w:pPr>
        <w:rPr>
          <w:rFonts w:ascii="Arial" w:hAnsi="Arial" w:cs="Arial"/>
          <w:sz w:val="24"/>
          <w:szCs w:val="24"/>
        </w:rPr>
      </w:pPr>
      <w:r w:rsidRPr="00BD6214">
        <w:rPr>
          <w:rFonts w:ascii="Arial" w:hAnsi="Arial" w:cs="Arial"/>
          <w:sz w:val="24"/>
          <w:szCs w:val="24"/>
        </w:rPr>
        <w:t xml:space="preserve">Vous pourrez faire votre réponse par </w:t>
      </w:r>
      <w:r w:rsidRPr="00BD6214">
        <w:rPr>
          <w:rStyle w:val="editableCar"/>
        </w:rPr>
        <w:t>« préciser : par mail, lettre recommandée avec accusé de réception, courrier remis en mains propres contre décharge, etc. »</w:t>
      </w:r>
    </w:p>
    <w:p w:rsidR="004C55C3" w:rsidRDefault="004C55C3" w:rsidP="004C55C3">
      <w:pPr>
        <w:pStyle w:val="editable"/>
        <w:rPr>
          <w:rFonts w:eastAsia="Arial" w:cs="Arial"/>
          <w:u w:color="00000A"/>
        </w:rPr>
      </w:pPr>
    </w:p>
    <w:p w:rsidR="004C55C3" w:rsidRDefault="004C55C3" w:rsidP="004C55C3">
      <w:pPr>
        <w:pStyle w:val="BodyA"/>
        <w:keepNext w:val="0"/>
        <w:rPr>
          <w:rFonts w:ascii="Arial" w:eastAsia="Arial" w:hAnsi="Arial" w:cs="Arial"/>
          <w:u w:color="00000A"/>
        </w:rPr>
      </w:pPr>
      <w:r>
        <w:rPr>
          <w:rFonts w:ascii="Arial" w:hAnsi="Arial"/>
          <w:u w:color="00000A"/>
        </w:rPr>
        <w:t>En l'absence de réponse dans ce délai, votre silence sera assimilé à un refus.</w:t>
      </w:r>
    </w:p>
    <w:p w:rsidR="004C55C3" w:rsidRDefault="004C55C3" w:rsidP="004C55C3">
      <w:pPr>
        <w:pStyle w:val="BodyA"/>
        <w:keepNext w:val="0"/>
        <w:rPr>
          <w:rFonts w:ascii="Arial" w:eastAsia="Arial" w:hAnsi="Arial" w:cs="Arial"/>
          <w:u w:color="00000A"/>
        </w:rPr>
      </w:pPr>
    </w:p>
    <w:p w:rsidR="004C55C3" w:rsidRDefault="004C55C3" w:rsidP="004C55C3">
      <w:pPr>
        <w:pStyle w:val="BodyA"/>
        <w:keepNext w:val="0"/>
        <w:rPr>
          <w:rFonts w:ascii="Arial" w:eastAsia="Arial" w:hAnsi="Arial" w:cs="Arial"/>
          <w:u w:color="00000A"/>
        </w:rPr>
      </w:pPr>
      <w:r>
        <w:rPr>
          <w:rFonts w:ascii="Arial" w:hAnsi="Arial"/>
          <w:u w:color="00000A"/>
        </w:rPr>
        <w:t>En cas d’acceptation du congé de reclassement, vous percevrez votre rémunération normale pour la période correspondant à votre préavis, lequel débutera à l’expiration du délai de réponse de 8 jours, et dont vous êtes dispensé(e) d’exécution.</w:t>
      </w:r>
    </w:p>
    <w:p w:rsidR="004C55C3" w:rsidRDefault="004C55C3" w:rsidP="004C55C3">
      <w:pPr>
        <w:pStyle w:val="BodyA"/>
        <w:keepNext w:val="0"/>
        <w:rPr>
          <w:rFonts w:ascii="Arial" w:eastAsia="Arial" w:hAnsi="Arial" w:cs="Arial"/>
          <w:u w:color="00000A"/>
        </w:rPr>
      </w:pPr>
    </w:p>
    <w:p w:rsidR="004C55C3" w:rsidRDefault="004C55C3" w:rsidP="004C55C3">
      <w:pPr>
        <w:pStyle w:val="BodyA"/>
        <w:keepNext w:val="0"/>
        <w:rPr>
          <w:rFonts w:ascii="Arial" w:eastAsia="Arial" w:hAnsi="Arial" w:cs="Arial"/>
          <w:u w:color="00000A"/>
        </w:rPr>
      </w:pPr>
      <w:r>
        <w:rPr>
          <w:rFonts w:ascii="Arial" w:hAnsi="Arial"/>
          <w:u w:color="00000A"/>
        </w:rPr>
        <w:t xml:space="preserve">Pour la période excédant la durée du préavis, il vous sera versé une allocation de reclassement correspondant à </w:t>
      </w:r>
      <w:r w:rsidRPr="00AA1AB2">
        <w:rPr>
          <w:rStyle w:val="editableCar"/>
        </w:rPr>
        <w:t>«</w:t>
      </w:r>
      <w:r w:rsidR="00F73000">
        <w:rPr>
          <w:rStyle w:val="editableCar"/>
        </w:rPr>
        <w:t xml:space="preserve"> … </w:t>
      </w:r>
      <w:r w:rsidRPr="00AA1AB2">
        <w:rPr>
          <w:rStyle w:val="editableCar"/>
        </w:rPr>
        <w:t>»</w:t>
      </w:r>
      <w:r>
        <w:rPr>
          <w:rFonts w:ascii="Arial" w:hAnsi="Arial"/>
          <w:u w:color="00000A"/>
        </w:rPr>
        <w:t xml:space="preserve"> % de votre rémunération brute moyenne perçue au cours des 12 mois précédant la notification du licenciement, sans que cette allocation ne puisse être inférieure à 65 % de votre rémunération mensuelle brute moyenne, conformément à l’article R. 1233-32 du code du travail.</w:t>
      </w:r>
    </w:p>
    <w:p w:rsidR="004C55C3" w:rsidRDefault="004C55C3" w:rsidP="004C55C3">
      <w:pPr>
        <w:pStyle w:val="BodyA"/>
        <w:keepNext w:val="0"/>
        <w:rPr>
          <w:rFonts w:ascii="Arial" w:eastAsia="Arial" w:hAnsi="Arial" w:cs="Arial"/>
          <w:u w:color="00000A"/>
        </w:rPr>
      </w:pPr>
    </w:p>
    <w:p w:rsidR="004C55C3" w:rsidRDefault="004C55C3" w:rsidP="004C55C3">
      <w:pPr>
        <w:pStyle w:val="BodyA"/>
        <w:keepNext w:val="0"/>
        <w:rPr>
          <w:rFonts w:ascii="Arial" w:eastAsia="Arial" w:hAnsi="Arial" w:cs="Arial"/>
          <w:u w:color="00000A"/>
        </w:rPr>
      </w:pPr>
      <w:r>
        <w:rPr>
          <w:rFonts w:ascii="Arial" w:hAnsi="Arial"/>
          <w:u w:color="00000A"/>
        </w:rPr>
        <w:t xml:space="preserve">Si vous n’adhérez pas dans le délai de 8 jours calendaires à compter de la présentation de ce courrier au congé de reclassement, votre contrat de travail prendra fin à l'expiration de votre préavis d'une durée de </w:t>
      </w:r>
      <w:r w:rsidR="00F73000">
        <w:rPr>
          <w:rStyle w:val="editableCar"/>
        </w:rPr>
        <w:t xml:space="preserve">« </w:t>
      </w:r>
      <w:r w:rsidR="00560BA3">
        <w:rPr>
          <w:rStyle w:val="editableCar"/>
        </w:rPr>
        <w:t xml:space="preserve">durée du préavis en mois </w:t>
      </w:r>
      <w:r w:rsidRPr="00BD6214">
        <w:rPr>
          <w:rStyle w:val="editableCar"/>
        </w:rPr>
        <w:t>»</w:t>
      </w:r>
      <w:r>
        <w:rPr>
          <w:rFonts w:ascii="Arial" w:hAnsi="Arial"/>
          <w:u w:color="00000A"/>
        </w:rPr>
        <w:t xml:space="preserve"> mois.</w:t>
      </w:r>
    </w:p>
    <w:p w:rsidR="004C55C3" w:rsidRDefault="004C55C3" w:rsidP="004C55C3">
      <w:pPr>
        <w:pStyle w:val="BodyA"/>
        <w:keepNext w:val="0"/>
        <w:rPr>
          <w:rFonts w:ascii="Arial" w:eastAsia="Arial" w:hAnsi="Arial" w:cs="Arial"/>
          <w:u w:color="00000A"/>
        </w:rPr>
      </w:pPr>
    </w:p>
    <w:p w:rsidR="004C55C3" w:rsidRDefault="000A61C0" w:rsidP="00BD6214">
      <w:pPr>
        <w:pStyle w:val="options"/>
      </w:pPr>
      <w:r>
        <w:t>[</w:t>
      </w:r>
      <w:r w:rsidR="004C55C3" w:rsidRPr="007473F2">
        <w:t>Option préavis 1 : vous souhaitez que</w:t>
      </w:r>
      <w:r>
        <w:t xml:space="preserve"> le salarié exécute son préavis</w:t>
      </w:r>
      <w:r w:rsidR="004C55C3" w:rsidRPr="007473F2">
        <w:t>]</w:t>
      </w:r>
    </w:p>
    <w:p w:rsidR="00F73000" w:rsidRPr="007473F2" w:rsidRDefault="00F73000" w:rsidP="00BD6214">
      <w:pPr>
        <w:pStyle w:val="options"/>
      </w:pPr>
    </w:p>
    <w:p w:rsidR="004C55C3" w:rsidRDefault="004C55C3" w:rsidP="004C55C3">
      <w:pPr>
        <w:pStyle w:val="BodyA"/>
        <w:keepNext w:val="0"/>
        <w:rPr>
          <w:rFonts w:ascii="Arial" w:eastAsia="Arial" w:hAnsi="Arial" w:cs="Arial"/>
          <w:u w:color="00000A"/>
        </w:rPr>
      </w:pPr>
      <w:r>
        <w:rPr>
          <w:rFonts w:ascii="Arial" w:hAnsi="Arial"/>
          <w:u w:color="00000A"/>
        </w:rPr>
        <w:t xml:space="preserve">Vous restez tenu d'effectuer votre préavis d'une durée de </w:t>
      </w:r>
      <w:r w:rsidRPr="00BD6214">
        <w:rPr>
          <w:rStyle w:val="editableCar"/>
        </w:rPr>
        <w:t>« durée du préavis »</w:t>
      </w:r>
      <w:r>
        <w:rPr>
          <w:rFonts w:ascii="Arial" w:hAnsi="Arial"/>
          <w:u w:color="00000A"/>
        </w:rPr>
        <w:t>, qui débutera à la date de première présentation de cette lettre.</w:t>
      </w:r>
    </w:p>
    <w:p w:rsidR="004C55C3" w:rsidRDefault="004C55C3" w:rsidP="004C55C3">
      <w:pPr>
        <w:pStyle w:val="BodyA"/>
        <w:keepNext w:val="0"/>
        <w:rPr>
          <w:rFonts w:ascii="Arial" w:eastAsia="Arial" w:hAnsi="Arial" w:cs="Arial"/>
          <w:u w:color="00000A"/>
        </w:rPr>
      </w:pPr>
    </w:p>
    <w:p w:rsidR="004C55C3" w:rsidRDefault="000A61C0" w:rsidP="004C55C3">
      <w:pPr>
        <w:pStyle w:val="options"/>
      </w:pPr>
      <w:r>
        <w:t>[</w:t>
      </w:r>
      <w:r w:rsidR="004C55C3" w:rsidRPr="00292995">
        <w:t xml:space="preserve">Option préavis 2 : vous souhaitez dispenser le </w:t>
      </w:r>
      <w:r>
        <w:t>salarié d’exécuter son préavis</w:t>
      </w:r>
      <w:r w:rsidR="004C55C3" w:rsidRPr="00292995">
        <w:t>]</w:t>
      </w:r>
    </w:p>
    <w:p w:rsidR="004C55C3" w:rsidRPr="00292995" w:rsidRDefault="004C55C3" w:rsidP="004C55C3">
      <w:pPr>
        <w:pStyle w:val="options"/>
      </w:pPr>
    </w:p>
    <w:p w:rsidR="004C55C3" w:rsidRDefault="004C55C3" w:rsidP="004C55C3">
      <w:pPr>
        <w:pStyle w:val="BodyA"/>
        <w:keepNext w:val="0"/>
        <w:rPr>
          <w:rFonts w:ascii="Arial" w:eastAsia="Arial" w:hAnsi="Arial" w:cs="Arial"/>
          <w:u w:color="00000A"/>
        </w:rPr>
      </w:pPr>
      <w:r>
        <w:rPr>
          <w:rFonts w:ascii="Arial" w:hAnsi="Arial"/>
          <w:u w:color="00000A"/>
        </w:rPr>
        <w:t>Nous vous dispensons d'effectuer votre préavis qui débute</w:t>
      </w:r>
      <w:r>
        <w:rPr>
          <w:rFonts w:ascii="Arial" w:hAnsi="Arial"/>
        </w:rPr>
        <w:t xml:space="preserve"> à la date de première présentation de cette lettre</w:t>
      </w:r>
      <w:r>
        <w:rPr>
          <w:rFonts w:ascii="Arial" w:hAnsi="Arial"/>
          <w:u w:color="00000A"/>
        </w:rPr>
        <w:t xml:space="preserve"> et se termine au terme de la durée de votre préavis de </w:t>
      </w:r>
      <w:r w:rsidRPr="004C55C3">
        <w:rPr>
          <w:rStyle w:val="editableCar"/>
        </w:rPr>
        <w:t>«</w:t>
      </w:r>
      <w:r w:rsidR="00BD6214">
        <w:rPr>
          <w:rStyle w:val="editableCar"/>
        </w:rPr>
        <w:t xml:space="preserve"> </w:t>
      </w:r>
      <w:r w:rsidRPr="004C55C3">
        <w:rPr>
          <w:rStyle w:val="editableCar"/>
        </w:rPr>
        <w:t>durée du préavis en jours</w:t>
      </w:r>
      <w:r w:rsidR="00F73000">
        <w:rPr>
          <w:rStyle w:val="editableCar"/>
        </w:rPr>
        <w:t xml:space="preserve"> </w:t>
      </w:r>
      <w:r w:rsidRPr="004C55C3">
        <w:rPr>
          <w:rStyle w:val="editableCar"/>
        </w:rPr>
        <w:t>»</w:t>
      </w:r>
      <w:r>
        <w:rPr>
          <w:rFonts w:ascii="Arial" w:hAnsi="Arial"/>
          <w:u w:color="00000A"/>
        </w:rPr>
        <w:t xml:space="preserve"> jours. À cette date, vous quitterez les effectifs de l'entreprise. Votre salaire continuera de vous être versé durant le préavis.</w:t>
      </w:r>
    </w:p>
    <w:p w:rsidR="004C55C3" w:rsidRDefault="004C55C3" w:rsidP="004C55C3">
      <w:pPr>
        <w:pStyle w:val="BodyA"/>
        <w:keepNext w:val="0"/>
        <w:rPr>
          <w:rFonts w:ascii="Arial" w:eastAsia="Arial" w:hAnsi="Arial" w:cs="Arial"/>
          <w:u w:color="00000A"/>
        </w:rPr>
      </w:pPr>
    </w:p>
    <w:p w:rsidR="004C55C3" w:rsidRDefault="004C55C3" w:rsidP="004C55C3">
      <w:pPr>
        <w:pStyle w:val="BodyA"/>
        <w:keepNext w:val="0"/>
        <w:rPr>
          <w:rFonts w:ascii="Arial" w:eastAsia="Arial" w:hAnsi="Arial" w:cs="Arial"/>
          <w:u w:color="00000A"/>
        </w:rPr>
      </w:pPr>
    </w:p>
    <w:p w:rsidR="004C55C3" w:rsidRDefault="004C55C3" w:rsidP="004C55C3">
      <w:pPr>
        <w:pStyle w:val="BodyA"/>
        <w:keepNext w:val="0"/>
        <w:rPr>
          <w:rFonts w:ascii="Arial" w:eastAsia="Arial" w:hAnsi="Arial" w:cs="Arial"/>
          <w:u w:color="00000A"/>
        </w:rPr>
      </w:pPr>
      <w:r>
        <w:rPr>
          <w:rFonts w:ascii="Arial" w:hAnsi="Arial"/>
          <w:u w:color="00000A"/>
        </w:rPr>
        <w:t>Vous pouvez bénéficier d'une priorité de réembauchage pendant une durée d'un an à compter de la fin de votre contrat de travail, si vous en faites la demande par écrit dans ce même délai. Cette priorité concerne les emplois compatibles avec votre qualification actuelle ou celles que vous viendriez à acquérir, si vous nous avez informée de celles-ci.</w:t>
      </w:r>
    </w:p>
    <w:p w:rsidR="004C55C3" w:rsidRDefault="004C55C3" w:rsidP="004C55C3">
      <w:pPr>
        <w:pStyle w:val="BodyA"/>
        <w:keepNext w:val="0"/>
        <w:rPr>
          <w:rFonts w:ascii="Arial" w:eastAsia="Arial" w:hAnsi="Arial" w:cs="Arial"/>
          <w:u w:color="00000A"/>
        </w:rPr>
      </w:pPr>
    </w:p>
    <w:p w:rsidR="004C55C3" w:rsidRDefault="004C55C3" w:rsidP="004C55C3">
      <w:pPr>
        <w:pStyle w:val="BodyA"/>
        <w:keepNext w:val="0"/>
        <w:rPr>
          <w:rFonts w:ascii="Arial" w:eastAsia="Arial" w:hAnsi="Arial" w:cs="Arial"/>
          <w:u w:color="00000A"/>
        </w:rPr>
      </w:pPr>
    </w:p>
    <w:p w:rsidR="004C55C3" w:rsidRPr="000A61C0" w:rsidRDefault="004C55C3" w:rsidP="004C55C3">
      <w:pPr>
        <w:pStyle w:val="BodyA"/>
        <w:keepNext w:val="0"/>
        <w:rPr>
          <w:rFonts w:ascii="Arial" w:hAnsi="Arial"/>
          <w:u w:color="00000A"/>
        </w:rPr>
      </w:pPr>
      <w:r>
        <w:rPr>
          <w:rFonts w:ascii="Arial" w:hAnsi="Arial"/>
          <w:u w:color="00000A"/>
        </w:rPr>
        <w:t>À la fin de votre contrat de travail,</w:t>
      </w:r>
      <w:r w:rsidR="000A61C0">
        <w:rPr>
          <w:rFonts w:ascii="Arial" w:hAnsi="Arial"/>
          <w:u w:color="00000A"/>
        </w:rPr>
        <w:t xml:space="preserve"> </w:t>
      </w:r>
      <w:r w:rsidRPr="004C55C3">
        <w:rPr>
          <w:rStyle w:val="editableCar"/>
        </w:rPr>
        <w:t>« nous tiendrons à votre disposition</w:t>
      </w:r>
      <w:r>
        <w:rPr>
          <w:rStyle w:val="editableCar"/>
        </w:rPr>
        <w:t> »</w:t>
      </w:r>
      <w:r w:rsidR="00BD6214">
        <w:rPr>
          <w:rStyle w:val="editableCar"/>
        </w:rPr>
        <w:t xml:space="preserve"> </w:t>
      </w:r>
      <w:r w:rsidR="00F73000">
        <w:rPr>
          <w:rStyle w:val="optionsCar"/>
        </w:rPr>
        <w:t>ou</w:t>
      </w:r>
      <w:r w:rsidR="00BD6214">
        <w:rPr>
          <w:rStyle w:val="editableCar"/>
        </w:rPr>
        <w:t xml:space="preserve"> </w:t>
      </w:r>
      <w:r>
        <w:rPr>
          <w:rStyle w:val="editableCar"/>
        </w:rPr>
        <w:t>« </w:t>
      </w:r>
      <w:r w:rsidRPr="004C55C3">
        <w:rPr>
          <w:rStyle w:val="editableCar"/>
        </w:rPr>
        <w:t>nous vous remettrons</w:t>
      </w:r>
      <w:r>
        <w:rPr>
          <w:rStyle w:val="editableCar"/>
        </w:rPr>
        <w:t> »</w:t>
      </w:r>
      <w:r w:rsidR="00BD6214">
        <w:rPr>
          <w:rStyle w:val="editableCar"/>
        </w:rPr>
        <w:t xml:space="preserve"> </w:t>
      </w:r>
      <w:r w:rsidR="00F73000">
        <w:rPr>
          <w:rStyle w:val="optionsCar"/>
        </w:rPr>
        <w:t>ou</w:t>
      </w:r>
      <w:r w:rsidR="00BD6214">
        <w:rPr>
          <w:rStyle w:val="editableCar"/>
        </w:rPr>
        <w:t xml:space="preserve"> </w:t>
      </w:r>
      <w:r w:rsidRPr="00F73000">
        <w:rPr>
          <w:rStyle w:val="editableCar"/>
        </w:rPr>
        <w:t>«</w:t>
      </w:r>
      <w:r w:rsidR="00BD6214" w:rsidRPr="00F73000">
        <w:rPr>
          <w:rStyle w:val="editableCar"/>
        </w:rPr>
        <w:t xml:space="preserve"> </w:t>
      </w:r>
      <w:r w:rsidRPr="00F73000">
        <w:rPr>
          <w:rStyle w:val="editableCar"/>
        </w:rPr>
        <w:t>nous vous adresserons par courrier »</w:t>
      </w:r>
      <w:r>
        <w:rPr>
          <w:rFonts w:ascii="Arial" w:hAnsi="Arial"/>
          <w:u w:color="00000A"/>
        </w:rPr>
        <w:t xml:space="preserve"> votre certificat de travail, votre reçu pour solde de tout compte et votre attestation Pôle emploi.</w:t>
      </w:r>
    </w:p>
    <w:p w:rsidR="004C55C3" w:rsidRDefault="004C55C3" w:rsidP="004C55C3">
      <w:pPr>
        <w:pStyle w:val="BodyA"/>
        <w:keepNext w:val="0"/>
        <w:rPr>
          <w:rFonts w:ascii="Arial" w:eastAsia="Arial" w:hAnsi="Arial" w:cs="Arial"/>
          <w:u w:color="00000A"/>
        </w:rPr>
      </w:pPr>
    </w:p>
    <w:p w:rsidR="004C55C3" w:rsidRDefault="004C55C3" w:rsidP="004C55C3">
      <w:pPr>
        <w:pStyle w:val="BodyA"/>
        <w:keepNext w:val="0"/>
        <w:rPr>
          <w:rFonts w:ascii="Arial" w:eastAsia="Arial" w:hAnsi="Arial" w:cs="Arial"/>
          <w:u w:color="00000A"/>
        </w:rPr>
      </w:pPr>
      <w:r>
        <w:rPr>
          <w:rFonts w:ascii="Arial" w:hAnsi="Arial"/>
          <w:u w:color="00000A"/>
        </w:rPr>
        <w:lastRenderedPageBreak/>
        <w:t xml:space="preserve">Enfin, vous pouvez faire une demande de précision des motifs </w:t>
      </w:r>
      <w:proofErr w:type="gramStart"/>
      <w:r>
        <w:rPr>
          <w:rFonts w:ascii="Arial" w:hAnsi="Arial"/>
          <w:u w:color="00000A"/>
        </w:rPr>
        <w:t>du licenciement énoncés</w:t>
      </w:r>
      <w:proofErr w:type="gramEnd"/>
      <w:r>
        <w:rPr>
          <w:rFonts w:ascii="Arial" w:hAnsi="Arial"/>
          <w:u w:color="00000A"/>
        </w:rPr>
        <w:t xml:space="preserve"> dans la présente lettre, dans les 15 jours suivant sa notification. Nous avons la faculté d'y donner suite dans un délai de 15 jours après réception de votre demande. Nous pouvons également prendre l'initiative d'apporter des précisions à ces motifs dans un délai de 15 jours suivant la notification du licenciement.</w:t>
      </w:r>
    </w:p>
    <w:p w:rsidR="004C55C3" w:rsidRDefault="004C55C3" w:rsidP="004C55C3">
      <w:pPr>
        <w:pStyle w:val="BodyA"/>
        <w:keepNext w:val="0"/>
        <w:rPr>
          <w:rFonts w:ascii="Arial" w:eastAsia="Arial" w:hAnsi="Arial" w:cs="Arial"/>
        </w:rPr>
      </w:pPr>
    </w:p>
    <w:p w:rsidR="004C55C3" w:rsidRDefault="004C55C3" w:rsidP="004C55C3">
      <w:pPr>
        <w:pStyle w:val="BodyA"/>
        <w:keepNext w:val="0"/>
        <w:rPr>
          <w:rFonts w:ascii="Arial" w:eastAsia="Arial" w:hAnsi="Arial" w:cs="Arial"/>
        </w:rPr>
      </w:pPr>
      <w:r>
        <w:rPr>
          <w:rFonts w:ascii="Arial" w:hAnsi="Arial"/>
        </w:rPr>
        <w:t xml:space="preserve">Veuillez agréer, </w:t>
      </w:r>
      <w:r w:rsidRPr="004C55C3">
        <w:rPr>
          <w:rStyle w:val="editableCar"/>
        </w:rPr>
        <w:t>« Madame / Monsieur »</w:t>
      </w:r>
      <w:r>
        <w:rPr>
          <w:rFonts w:ascii="Arial" w:hAnsi="Arial"/>
          <w:i/>
          <w:iCs/>
        </w:rPr>
        <w:t xml:space="preserve"> </w:t>
      </w:r>
      <w:r>
        <w:rPr>
          <w:rFonts w:ascii="Arial" w:hAnsi="Arial"/>
        </w:rPr>
        <w:t>l’expression de ma considération distingué</w:t>
      </w:r>
      <w:r>
        <w:rPr>
          <w:rFonts w:ascii="Arial" w:hAnsi="Arial"/>
          <w:lang w:val="it-IT"/>
        </w:rPr>
        <w:t>e.</w:t>
      </w:r>
    </w:p>
    <w:p w:rsidR="004C55C3" w:rsidRDefault="004C55C3" w:rsidP="004C55C3">
      <w:pPr>
        <w:pStyle w:val="BodyA"/>
        <w:keepNext w:val="0"/>
        <w:rPr>
          <w:rFonts w:ascii="Arial" w:eastAsia="Arial" w:hAnsi="Arial" w:cs="Arial"/>
        </w:rPr>
      </w:pPr>
    </w:p>
    <w:p w:rsidR="004C55C3" w:rsidRDefault="004C55C3" w:rsidP="004C55C3">
      <w:pPr>
        <w:pStyle w:val="Signature1"/>
        <w:rPr>
          <w:lang w:val="it-IT"/>
        </w:rPr>
      </w:pPr>
    </w:p>
    <w:p w:rsidR="004C55C3" w:rsidRPr="000F219E" w:rsidRDefault="004C55C3" w:rsidP="000F219E">
      <w:pPr>
        <w:pStyle w:val="destinataire"/>
      </w:pPr>
      <w:r w:rsidRPr="000F219E">
        <w:t>« Prénom Nom du représentant »</w:t>
      </w:r>
    </w:p>
    <w:p w:rsidR="009C1E33" w:rsidRPr="004C55C3" w:rsidRDefault="004C55C3" w:rsidP="000F219E">
      <w:pPr>
        <w:pStyle w:val="destinataire"/>
      </w:pPr>
      <w:r w:rsidRPr="000F219E">
        <w:t>« Signature »</w:t>
      </w:r>
    </w:p>
    <w:sectPr w:rsidR="009C1E33" w:rsidRPr="004C55C3">
      <w:headerReference w:type="default" r:id="rId6"/>
      <w:footerReference w:type="default" r:id="rId7"/>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2E5" w:rsidRDefault="003A02E5">
      <w:pPr>
        <w:spacing w:after="0" w:line="240" w:lineRule="auto"/>
      </w:pPr>
      <w:r>
        <w:separator/>
      </w:r>
    </w:p>
  </w:endnote>
  <w:endnote w:type="continuationSeparator" w:id="0">
    <w:p w:rsidR="003A02E5" w:rsidRDefault="003A0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font>
  <w:font w:name="Helvetica Neue">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927" w:rsidRDefault="006969CD">
    <w:pPr>
      <w:pStyle w:val="Pieddepage"/>
      <w:tabs>
        <w:tab w:val="clear" w:pos="9072"/>
        <w:tab w:val="right" w:pos="9046"/>
      </w:tabs>
      <w:jc w:val="center"/>
    </w:pPr>
    <w:r>
      <w:t xml:space="preserve"> </w:t>
    </w:r>
    <w:r>
      <w:fldChar w:fldCharType="begin"/>
    </w:r>
    <w:r>
      <w:instrText xml:space="preserve"> PAGE </w:instrText>
    </w:r>
    <w:r>
      <w:fldChar w:fldCharType="separate"/>
    </w:r>
    <w:r w:rsidR="00AD062C">
      <w:rPr>
        <w:noProof/>
      </w:rPr>
      <w:t>2</w:t>
    </w:r>
    <w:r>
      <w:fldChar w:fldCharType="end"/>
    </w:r>
    <w:r>
      <w:t xml:space="preserve"> / </w:t>
    </w:r>
    <w:fldSimple w:instr=" NUMPAGES ">
      <w:r w:rsidR="00AD062C">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2E5" w:rsidRDefault="003A02E5">
      <w:pPr>
        <w:spacing w:after="0" w:line="240" w:lineRule="auto"/>
      </w:pPr>
      <w:r>
        <w:separator/>
      </w:r>
    </w:p>
  </w:footnote>
  <w:footnote w:type="continuationSeparator" w:id="0">
    <w:p w:rsidR="003A02E5" w:rsidRDefault="003A02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927" w:rsidRDefault="003A02E5">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5C3"/>
    <w:rsid w:val="0004053C"/>
    <w:rsid w:val="000A61C0"/>
    <w:rsid w:val="000E2023"/>
    <w:rsid w:val="000F219E"/>
    <w:rsid w:val="002E68A4"/>
    <w:rsid w:val="003A02E5"/>
    <w:rsid w:val="00400DAF"/>
    <w:rsid w:val="004C55C3"/>
    <w:rsid w:val="00515170"/>
    <w:rsid w:val="00560BA3"/>
    <w:rsid w:val="00673D8A"/>
    <w:rsid w:val="006969CD"/>
    <w:rsid w:val="009C1E33"/>
    <w:rsid w:val="00A10656"/>
    <w:rsid w:val="00AA1AB2"/>
    <w:rsid w:val="00AD062C"/>
    <w:rsid w:val="00BA691D"/>
    <w:rsid w:val="00BB2989"/>
    <w:rsid w:val="00BD6214"/>
    <w:rsid w:val="00C478D1"/>
    <w:rsid w:val="00D755CA"/>
    <w:rsid w:val="00DB6358"/>
    <w:rsid w:val="00DE7FBE"/>
    <w:rsid w:val="00EF6778"/>
    <w:rsid w:val="00F73000"/>
    <w:rsid w:val="00F87F45"/>
    <w:rsid w:val="00FB63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DF59"/>
  <w15:chartTrackingRefBased/>
  <w15:docId w15:val="{5F4F9D84-D906-4F6A-BE2C-452D9326A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link w:val="Titre1Car"/>
    <w:uiPriority w:val="9"/>
    <w:rsid w:val="006969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rsid w:val="0069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rsid w:val="006969CD"/>
    <w:pPr>
      <w:spacing w:after="0" w:line="240" w:lineRule="auto"/>
    </w:pPr>
  </w:style>
  <w:style w:type="character" w:customStyle="1" w:styleId="Titre1Car">
    <w:name w:val="Titre 1 Car"/>
    <w:basedOn w:val="Policepardfaut"/>
    <w:link w:val="Titre1"/>
    <w:uiPriority w:val="9"/>
    <w:rsid w:val="006969CD"/>
    <w:rPr>
      <w:rFonts w:asciiTheme="majorHAnsi" w:eastAsiaTheme="majorEastAsia" w:hAnsiTheme="majorHAnsi" w:cstheme="majorBidi"/>
      <w:color w:val="2E74B5" w:themeColor="accent1" w:themeShade="BF"/>
      <w:sz w:val="32"/>
      <w:szCs w:val="32"/>
    </w:rPr>
  </w:style>
  <w:style w:type="paragraph" w:styleId="Citationintense">
    <w:name w:val="Intense Quote"/>
    <w:basedOn w:val="Normal"/>
    <w:next w:val="Normal"/>
    <w:link w:val="CitationintenseCar"/>
    <w:uiPriority w:val="30"/>
    <w:rsid w:val="006969C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6969CD"/>
    <w:rPr>
      <w:i/>
      <w:iCs/>
      <w:color w:val="5B9BD5" w:themeColor="accent1"/>
    </w:rPr>
  </w:style>
  <w:style w:type="paragraph" w:styleId="Sous-titre">
    <w:name w:val="Subtitle"/>
    <w:basedOn w:val="Normal"/>
    <w:next w:val="Normal"/>
    <w:link w:val="Sous-titreCar"/>
    <w:uiPriority w:val="11"/>
    <w:rsid w:val="006969C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969CD"/>
    <w:rPr>
      <w:rFonts w:eastAsiaTheme="minorEastAsia"/>
      <w:color w:val="5A5A5A" w:themeColor="text1" w:themeTint="A5"/>
      <w:spacing w:val="15"/>
    </w:rPr>
  </w:style>
  <w:style w:type="paragraph" w:customStyle="1" w:styleId="expediteur">
    <w:name w:val="expediteur"/>
    <w:basedOn w:val="Normal"/>
    <w:link w:val="expediteurCar"/>
    <w:qFormat/>
    <w:rsid w:val="006969CD"/>
    <w:pPr>
      <w:keepNext/>
      <w:pBdr>
        <w:top w:val="nil"/>
        <w:left w:val="nil"/>
        <w:bottom w:val="nil"/>
        <w:right w:val="nil"/>
        <w:between w:val="nil"/>
        <w:bar w:val="nil"/>
      </w:pBdr>
      <w:spacing w:after="0" w:line="240" w:lineRule="auto"/>
    </w:pPr>
    <w:rPr>
      <w:rFonts w:ascii="Arial" w:eastAsia="Arial Unicode MS" w:hAnsi="Arial" w:cs="Arial Unicode MS"/>
      <w:color w:val="3F6797"/>
      <w:sz w:val="24"/>
      <w:u w:color="3F6797"/>
      <w:bdr w:val="nil"/>
      <w:lang w:eastAsia="fr-FR"/>
    </w:rPr>
  </w:style>
  <w:style w:type="paragraph" w:customStyle="1" w:styleId="Signature1">
    <w:name w:val="Signature1"/>
    <w:basedOn w:val="Normal"/>
    <w:link w:val="signatureCar"/>
    <w:qFormat/>
    <w:rsid w:val="006969CD"/>
    <w:pPr>
      <w:pBdr>
        <w:top w:val="nil"/>
        <w:left w:val="nil"/>
        <w:bottom w:val="nil"/>
        <w:right w:val="nil"/>
        <w:between w:val="nil"/>
        <w:bar w:val="nil"/>
      </w:pBdr>
      <w:spacing w:after="0" w:line="240" w:lineRule="auto"/>
      <w:jc w:val="right"/>
    </w:pPr>
    <w:rPr>
      <w:rFonts w:ascii="Arial" w:eastAsia="Arial Unicode MS" w:hAnsi="Arial" w:cs="Arial Unicode MS"/>
      <w:color w:val="3F6797"/>
      <w:sz w:val="24"/>
      <w:u w:color="3F6797"/>
      <w:bdr w:val="nil"/>
      <w:lang w:eastAsia="fr-FR"/>
    </w:rPr>
  </w:style>
  <w:style w:type="character" w:customStyle="1" w:styleId="expediteurCar">
    <w:name w:val="expediteur Car"/>
    <w:basedOn w:val="Sous-titreCar"/>
    <w:link w:val="expediteur"/>
    <w:rsid w:val="006969CD"/>
    <w:rPr>
      <w:rFonts w:ascii="Arial" w:eastAsia="Arial Unicode MS" w:hAnsi="Arial" w:cs="Arial Unicode MS"/>
      <w:color w:val="3F6797"/>
      <w:spacing w:val="15"/>
      <w:sz w:val="24"/>
      <w:u w:color="3F6797"/>
      <w:bdr w:val="nil"/>
      <w:lang w:eastAsia="fr-FR"/>
    </w:rPr>
  </w:style>
  <w:style w:type="paragraph" w:customStyle="1" w:styleId="centre">
    <w:name w:val="centre"/>
    <w:basedOn w:val="Signature1"/>
    <w:link w:val="centreCar"/>
    <w:qFormat/>
    <w:rsid w:val="006969CD"/>
  </w:style>
  <w:style w:type="character" w:customStyle="1" w:styleId="signatureCar">
    <w:name w:val="signature Car"/>
    <w:basedOn w:val="expediteurCar"/>
    <w:link w:val="Signature1"/>
    <w:rsid w:val="006969CD"/>
    <w:rPr>
      <w:rFonts w:ascii="Arial" w:eastAsia="Arial Unicode MS" w:hAnsi="Arial" w:cs="Arial Unicode MS"/>
      <w:color w:val="3F6797"/>
      <w:spacing w:val="15"/>
      <w:sz w:val="24"/>
      <w:u w:color="3F6797"/>
      <w:bdr w:val="nil"/>
      <w:lang w:eastAsia="fr-FR"/>
    </w:rPr>
  </w:style>
  <w:style w:type="paragraph" w:customStyle="1" w:styleId="Titre-centre">
    <w:name w:val="Titre-centre"/>
    <w:basedOn w:val="centre"/>
    <w:link w:val="Titre-centreCar"/>
    <w:qFormat/>
    <w:rsid w:val="006969CD"/>
  </w:style>
  <w:style w:type="character" w:customStyle="1" w:styleId="centreCar">
    <w:name w:val="centre Car"/>
    <w:basedOn w:val="signatureCar"/>
    <w:link w:val="centre"/>
    <w:rsid w:val="006969CD"/>
    <w:rPr>
      <w:rFonts w:ascii="Arial" w:eastAsia="Arial Unicode MS" w:hAnsi="Arial" w:cs="Arial Unicode MS"/>
      <w:color w:val="3F6797"/>
      <w:spacing w:val="15"/>
      <w:sz w:val="24"/>
      <w:u w:color="3F6797"/>
      <w:bdr w:val="nil"/>
      <w:lang w:eastAsia="fr-FR"/>
    </w:rPr>
  </w:style>
  <w:style w:type="character" w:customStyle="1" w:styleId="Titre2Car">
    <w:name w:val="Titre 2 Car"/>
    <w:basedOn w:val="Policepardfaut"/>
    <w:link w:val="Titre2"/>
    <w:uiPriority w:val="9"/>
    <w:rsid w:val="006969CD"/>
    <w:rPr>
      <w:rFonts w:asciiTheme="majorHAnsi" w:eastAsiaTheme="majorEastAsia" w:hAnsiTheme="majorHAnsi" w:cstheme="majorBidi"/>
      <w:color w:val="2E74B5" w:themeColor="accent1" w:themeShade="BF"/>
      <w:sz w:val="26"/>
      <w:szCs w:val="26"/>
    </w:rPr>
  </w:style>
  <w:style w:type="character" w:customStyle="1" w:styleId="Titre-centreCar">
    <w:name w:val="Titre-centre Car"/>
    <w:basedOn w:val="centreCar"/>
    <w:link w:val="Titre-centre"/>
    <w:rsid w:val="006969CD"/>
    <w:rPr>
      <w:rFonts w:ascii="Arial" w:eastAsia="Arial Unicode MS" w:hAnsi="Arial" w:cs="Arial Unicode MS"/>
      <w:color w:val="3F6797"/>
      <w:spacing w:val="15"/>
      <w:sz w:val="24"/>
      <w:u w:color="3F6797"/>
      <w:bdr w:val="nil"/>
      <w:lang w:eastAsia="fr-FR"/>
    </w:rPr>
  </w:style>
  <w:style w:type="paragraph" w:customStyle="1" w:styleId="destinataire">
    <w:name w:val="destinataire"/>
    <w:basedOn w:val="Normal"/>
    <w:link w:val="destinataireCar"/>
    <w:qFormat/>
    <w:rsid w:val="006969CD"/>
    <w:pPr>
      <w:keepNext/>
      <w:pBdr>
        <w:top w:val="nil"/>
        <w:left w:val="nil"/>
        <w:bottom w:val="nil"/>
        <w:right w:val="nil"/>
        <w:between w:val="nil"/>
        <w:bar w:val="nil"/>
      </w:pBdr>
      <w:spacing w:after="0" w:line="240" w:lineRule="auto"/>
      <w:jc w:val="right"/>
    </w:pPr>
    <w:rPr>
      <w:rFonts w:ascii="Arial" w:eastAsia="Arial Unicode MS" w:hAnsi="Arial" w:cs="Arial Unicode MS"/>
      <w:color w:val="3F6797"/>
      <w:sz w:val="24"/>
      <w:u w:color="3F6797"/>
      <w:bdr w:val="nil"/>
      <w:lang w:eastAsia="fr-FR"/>
    </w:rPr>
  </w:style>
  <w:style w:type="paragraph" w:customStyle="1" w:styleId="options">
    <w:name w:val="options"/>
    <w:basedOn w:val="Normal"/>
    <w:link w:val="optionsCar"/>
    <w:qFormat/>
    <w:rsid w:val="006969CD"/>
    <w:pPr>
      <w:pBdr>
        <w:top w:val="nil"/>
        <w:left w:val="nil"/>
        <w:bottom w:val="nil"/>
        <w:right w:val="nil"/>
        <w:between w:val="nil"/>
        <w:bar w:val="nil"/>
      </w:pBdr>
      <w:spacing w:after="0" w:line="240" w:lineRule="auto"/>
      <w:jc w:val="both"/>
    </w:pPr>
    <w:rPr>
      <w:rFonts w:ascii="Arial" w:eastAsia="Arial Unicode MS" w:hAnsi="Arial" w:cs="Arial Unicode MS"/>
      <w:color w:val="00B050"/>
      <w:sz w:val="24"/>
      <w:szCs w:val="24"/>
      <w:u w:color="3F6797"/>
      <w:bdr w:val="nil"/>
      <w:lang w:eastAsia="fr-FR"/>
    </w:rPr>
  </w:style>
  <w:style w:type="character" w:customStyle="1" w:styleId="destinataireCar">
    <w:name w:val="destinataire Car"/>
    <w:basedOn w:val="signatureCar"/>
    <w:link w:val="destinataire"/>
    <w:rsid w:val="006969CD"/>
    <w:rPr>
      <w:rFonts w:ascii="Arial" w:eastAsia="Arial Unicode MS" w:hAnsi="Arial" w:cs="Arial Unicode MS"/>
      <w:color w:val="3F6797"/>
      <w:spacing w:val="15"/>
      <w:sz w:val="24"/>
      <w:u w:color="3F6797"/>
      <w:bdr w:val="nil"/>
      <w:lang w:eastAsia="fr-FR"/>
    </w:rPr>
  </w:style>
  <w:style w:type="paragraph" w:customStyle="1" w:styleId="editable">
    <w:name w:val="editable"/>
    <w:basedOn w:val="destinataire"/>
    <w:link w:val="editableCar"/>
    <w:qFormat/>
    <w:rsid w:val="002E68A4"/>
    <w:pPr>
      <w:jc w:val="left"/>
    </w:pPr>
  </w:style>
  <w:style w:type="character" w:customStyle="1" w:styleId="optionsCar">
    <w:name w:val="options Car"/>
    <w:basedOn w:val="destinataireCar"/>
    <w:link w:val="options"/>
    <w:rsid w:val="006969CD"/>
    <w:rPr>
      <w:rFonts w:ascii="Arial" w:eastAsia="Arial Unicode MS" w:hAnsi="Arial" w:cs="Arial Unicode MS"/>
      <w:color w:val="00B050"/>
      <w:spacing w:val="15"/>
      <w:sz w:val="24"/>
      <w:szCs w:val="24"/>
      <w:u w:color="3F6797"/>
      <w:bdr w:val="nil"/>
      <w:lang w:eastAsia="fr-FR"/>
    </w:rPr>
  </w:style>
  <w:style w:type="paragraph" w:styleId="Pieddepage">
    <w:name w:val="footer"/>
    <w:basedOn w:val="Normal"/>
    <w:link w:val="PieddepageCar"/>
    <w:uiPriority w:val="99"/>
    <w:semiHidden/>
    <w:unhideWhenUsed/>
    <w:rsid w:val="006969CD"/>
    <w:pPr>
      <w:tabs>
        <w:tab w:val="center" w:pos="4536"/>
        <w:tab w:val="right" w:pos="9072"/>
      </w:tabs>
      <w:spacing w:after="0" w:line="240" w:lineRule="auto"/>
    </w:pPr>
  </w:style>
  <w:style w:type="character" w:customStyle="1" w:styleId="editableCar">
    <w:name w:val="editable Car"/>
    <w:basedOn w:val="optionsCar"/>
    <w:link w:val="editable"/>
    <w:rsid w:val="002E68A4"/>
    <w:rPr>
      <w:rFonts w:ascii="Arial" w:eastAsia="Arial Unicode MS" w:hAnsi="Arial" w:cs="Arial Unicode MS"/>
      <w:color w:val="3F6797"/>
      <w:spacing w:val="15"/>
      <w:sz w:val="24"/>
      <w:szCs w:val="24"/>
      <w:u w:color="3F6797"/>
      <w:bdr w:val="nil"/>
      <w:lang w:eastAsia="fr-FR"/>
    </w:rPr>
  </w:style>
  <w:style w:type="character" w:customStyle="1" w:styleId="PieddepageCar">
    <w:name w:val="Pied de page Car"/>
    <w:basedOn w:val="Policepardfaut"/>
    <w:link w:val="Pieddepage"/>
    <w:uiPriority w:val="99"/>
    <w:semiHidden/>
    <w:rsid w:val="006969CD"/>
  </w:style>
  <w:style w:type="paragraph" w:customStyle="1" w:styleId="HeaderFooter">
    <w:name w:val="Header &amp; Footer"/>
    <w:rsid w:val="006969CD"/>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fr-FR"/>
      <w14:textOutline w14:w="0" w14:cap="flat" w14:cmpd="sng" w14:algn="ctr">
        <w14:noFill/>
        <w14:prstDash w14:val="solid"/>
        <w14:bevel/>
      </w14:textOutline>
    </w:rPr>
  </w:style>
  <w:style w:type="paragraph" w:customStyle="1" w:styleId="CorpsA">
    <w:name w:val="Corps A"/>
    <w:rsid w:val="004C55C3"/>
    <w:pPr>
      <w:pBdr>
        <w:top w:val="nil"/>
        <w:left w:val="nil"/>
        <w:bottom w:val="nil"/>
        <w:right w:val="nil"/>
        <w:between w:val="nil"/>
        <w:bar w:val="nil"/>
      </w:pBdr>
      <w:spacing w:after="0" w:line="240" w:lineRule="auto"/>
      <w:jc w:val="both"/>
    </w:pPr>
    <w:rPr>
      <w:rFonts w:ascii="Times New Roman" w:eastAsia="Times New Roman" w:hAnsi="Times New Roman" w:cs="Times New Roman"/>
      <w:color w:val="000000"/>
      <w:sz w:val="24"/>
      <w:szCs w:val="24"/>
      <w:u w:color="000000"/>
      <w:bdr w:val="nil"/>
      <w:lang w:eastAsia="fr-FR"/>
    </w:rPr>
  </w:style>
  <w:style w:type="paragraph" w:customStyle="1" w:styleId="BodyA">
    <w:name w:val="Body A"/>
    <w:rsid w:val="004C55C3"/>
    <w:pPr>
      <w:keepNext/>
      <w:pBdr>
        <w:top w:val="nil"/>
        <w:left w:val="nil"/>
        <w:bottom w:val="nil"/>
        <w:right w:val="nil"/>
        <w:between w:val="nil"/>
        <w:bar w:val="nil"/>
      </w:pBdr>
      <w:spacing w:after="0" w:line="240" w:lineRule="auto"/>
      <w:jc w:val="both"/>
    </w:pPr>
    <w:rPr>
      <w:rFonts w:ascii="Times New Roman" w:eastAsia="Times New Roman" w:hAnsi="Times New Roman" w:cs="Times New Roman"/>
      <w:color w:val="000000"/>
      <w:sz w:val="24"/>
      <w:szCs w:val="24"/>
      <w:u w:color="000000"/>
      <w:bdr w:val="nil"/>
      <w:lang w:eastAsia="fr-FR"/>
      <w14:textOutline w14:w="12700" w14:cap="flat" w14:cmpd="sng" w14:algn="ctr">
        <w14:noFill/>
        <w14:prstDash w14:val="solid"/>
        <w14:miter w14:lim="400000"/>
      </w14:textOutline>
    </w:rPr>
  </w:style>
  <w:style w:type="paragraph" w:customStyle="1" w:styleId="Commentairechoix">
    <w:name w:val="Commentaire choix"/>
    <w:rsid w:val="004C55C3"/>
    <w:pPr>
      <w:keepNext/>
      <w:pBdr>
        <w:top w:val="nil"/>
        <w:left w:val="nil"/>
        <w:bottom w:val="nil"/>
        <w:right w:val="nil"/>
        <w:between w:val="nil"/>
        <w:bar w:val="nil"/>
      </w:pBdr>
      <w:shd w:val="clear" w:color="auto" w:fill="FFFFFF"/>
      <w:tabs>
        <w:tab w:val="right" w:pos="9020"/>
      </w:tabs>
      <w:spacing w:after="0" w:line="240" w:lineRule="auto"/>
      <w:jc w:val="both"/>
    </w:pPr>
    <w:rPr>
      <w:rFonts w:ascii="Helvetica Neue" w:eastAsia="Helvetica Neue" w:hAnsi="Helvetica Neue" w:cs="Helvetica Neue"/>
      <w:color w:val="FFFFFF"/>
      <w:sz w:val="24"/>
      <w:szCs w:val="24"/>
      <w:u w:color="00000A"/>
      <w:bdr w:val="nil"/>
      <w:shd w:val="clear" w:color="auto" w:fill="FF0000"/>
      <w:lang w:eastAsia="fr-FR"/>
      <w14:textOutline w14:w="12700" w14:cap="flat" w14:cmpd="sng" w14:algn="ctr">
        <w14:noFill/>
        <w14:prstDash w14:val="solid"/>
        <w14:miter w14:lim="400000"/>
      </w14:textOutline>
    </w:rPr>
  </w:style>
  <w:style w:type="paragraph" w:customStyle="1" w:styleId="Corps">
    <w:name w:val="Corps"/>
    <w:rsid w:val="004C55C3"/>
    <w:pPr>
      <w:pBdr>
        <w:top w:val="nil"/>
        <w:left w:val="nil"/>
        <w:bottom w:val="nil"/>
        <w:right w:val="nil"/>
        <w:between w:val="nil"/>
        <w:bar w:val="nil"/>
      </w:pBdr>
      <w:spacing w:after="200" w:line="276" w:lineRule="auto"/>
      <w:jc w:val="both"/>
    </w:pPr>
    <w:rPr>
      <w:rFonts w:ascii="Arial" w:eastAsia="Arial Unicode MS" w:hAnsi="Arial" w:cs="Arial Unicode MS"/>
      <w:color w:val="000000"/>
      <w:sz w:val="24"/>
      <w:szCs w:val="24"/>
      <w:u w:color="00000A"/>
      <w:bdr w:val="nil"/>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an-rene.duscher\Desktop\model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modeles.dotx</Template>
  <TotalTime>30</TotalTime>
  <Pages>4</Pages>
  <Words>948</Words>
  <Characters>5217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DUSCHER, Jean-René (DGT)</dc:creator>
  <cp:keywords/>
  <dc:description/>
  <cp:lastModifiedBy>BIZERAY, Romain (DGT)</cp:lastModifiedBy>
  <cp:revision>10</cp:revision>
  <dcterms:created xsi:type="dcterms:W3CDTF">2021-11-23T14:10:00Z</dcterms:created>
  <dcterms:modified xsi:type="dcterms:W3CDTF">2021-11-23T17:43:00Z</dcterms:modified>
</cp:coreProperties>
</file>