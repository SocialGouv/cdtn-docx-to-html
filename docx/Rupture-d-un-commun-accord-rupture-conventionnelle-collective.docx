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89" w:rsidRDefault="006F1F89" w:rsidP="006F1F89">
      <w:pPr>
        <w:pStyle w:val="BodyA"/>
        <w:keepNext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u w:color="00000A"/>
        </w:rPr>
      </w:pPr>
    </w:p>
    <w:p w:rsidR="006F1F89" w:rsidRPr="00A0722B" w:rsidRDefault="006F1F89" w:rsidP="00A0722B">
      <w:pPr>
        <w:pStyle w:val="Titre-centre"/>
      </w:pPr>
      <w:bookmarkStart w:id="0" w:name="_Hlk44520912"/>
      <w:r w:rsidRPr="00A0722B">
        <w:t>Convention individuelle de rupture d’un commun accord</w:t>
      </w:r>
    </w:p>
    <w:p w:rsidR="006F1F89" w:rsidRPr="00A0722B" w:rsidRDefault="006F1F89" w:rsidP="00A0722B">
      <w:pPr>
        <w:pStyle w:val="Titre-centre"/>
      </w:pPr>
      <w:proofErr w:type="gramStart"/>
      <w:r w:rsidRPr="00A0722B">
        <w:t>dans</w:t>
      </w:r>
      <w:proofErr w:type="gramEnd"/>
      <w:r w:rsidRPr="00A0722B">
        <w:t xml:space="preserve"> le cadre de l’accord collectif portant rupture conventionnelle collective</w:t>
      </w:r>
      <w:bookmarkEnd w:id="0"/>
    </w:p>
    <w:p w:rsidR="006F1F89" w:rsidRDefault="006F1F89" w:rsidP="006F1F89">
      <w:pPr>
        <w:pStyle w:val="BodyA"/>
        <w:keepNext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u w:color="00000A"/>
        </w:rPr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rPr>
          <w:b/>
          <w:bCs/>
        </w:rPr>
      </w:pPr>
      <w:bookmarkStart w:id="1" w:name="_Hlk498364022"/>
      <w:r>
        <w:rPr>
          <w:rFonts w:eastAsia="Arial Unicode MS" w:cs="Arial Unicode MS"/>
          <w:b/>
          <w:bCs/>
        </w:rPr>
        <w:t>Entre :</w:t>
      </w:r>
    </w:p>
    <w:p w:rsidR="006F1F89" w:rsidRDefault="006F1F89" w:rsidP="006F1F89">
      <w:pPr>
        <w:pStyle w:val="Body"/>
      </w:pPr>
    </w:p>
    <w:p w:rsidR="006F1F89" w:rsidRPr="00A0722B" w:rsidRDefault="006F1F89" w:rsidP="006F1F89">
      <w:pPr>
        <w:pStyle w:val="destinataire"/>
        <w:jc w:val="left"/>
        <w:rPr>
          <w:rStyle w:val="editableCar"/>
        </w:rPr>
      </w:pPr>
      <w:r w:rsidRPr="00A0722B">
        <w:rPr>
          <w:rStyle w:val="editableCar"/>
        </w:rPr>
        <w:t>« Nom de la société »</w:t>
      </w:r>
      <w:r w:rsidRPr="00A0722B">
        <w:rPr>
          <w:rStyle w:val="corpsCar"/>
        </w:rPr>
        <w:t>, dont le siège social est au</w:t>
      </w:r>
      <w:r>
        <w:rPr>
          <w:szCs w:val="24"/>
        </w:rPr>
        <w:t xml:space="preserve"> </w:t>
      </w:r>
      <w:r w:rsidR="00A0722B" w:rsidRPr="00A0722B">
        <w:rPr>
          <w:rStyle w:val="editableCar"/>
        </w:rPr>
        <w:t>« </w:t>
      </w:r>
      <w:r w:rsidRPr="00A0722B">
        <w:rPr>
          <w:rStyle w:val="editableCar"/>
        </w:rPr>
        <w:t>adresse</w:t>
      </w:r>
      <w:r w:rsidR="00A0722B" w:rsidRPr="00A0722B">
        <w:rPr>
          <w:rStyle w:val="editableCar"/>
        </w:rPr>
        <w:t> »</w:t>
      </w:r>
      <w:r w:rsidRPr="00A0722B">
        <w:rPr>
          <w:rStyle w:val="corpsCar"/>
        </w:rPr>
        <w:t xml:space="preserve">, représentée par </w:t>
      </w:r>
      <w:r w:rsidR="00A0722B" w:rsidRPr="00A0722B">
        <w:rPr>
          <w:rStyle w:val="editableCar"/>
        </w:rPr>
        <w:t>« Madame / Monsieur » « Prénom et nom de l’employeur ou son représentant</w:t>
      </w:r>
      <w:r w:rsidR="00A0722B">
        <w:rPr>
          <w:rStyle w:val="editableCar"/>
        </w:rPr>
        <w:t xml:space="preserve"> </w:t>
      </w:r>
      <w:r w:rsidR="00382FDC" w:rsidRPr="00A0722B">
        <w:rPr>
          <w:rStyle w:val="editableCar"/>
        </w:rPr>
        <w:t>»</w:t>
      </w:r>
      <w:r w:rsidR="00382FDC">
        <w:rPr>
          <w:rStyle w:val="editableCar"/>
        </w:rPr>
        <w:t>,</w:t>
      </w:r>
      <w:r w:rsidRPr="00A0722B">
        <w:rPr>
          <w:rStyle w:val="corpsCar"/>
        </w:rPr>
        <w:t xml:space="preserve"> en qualité de </w:t>
      </w:r>
      <w:r w:rsidRPr="00A0722B">
        <w:rPr>
          <w:rStyle w:val="editableCar"/>
        </w:rPr>
        <w:t>« fonction (DRH, etc.) »</w:t>
      </w:r>
      <w:r w:rsidR="00A0722B">
        <w:rPr>
          <w:rStyle w:val="editableCar"/>
        </w:rPr>
        <w:t>.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proofErr w:type="spellStart"/>
      <w:r>
        <w:rPr>
          <w:rFonts w:eastAsia="Arial Unicode MS" w:cs="Arial Unicode MS"/>
        </w:rPr>
        <w:t>Ci-apr</w:t>
      </w:r>
      <w:proofErr w:type="spellEnd"/>
      <w:r>
        <w:rPr>
          <w:rFonts w:eastAsia="Arial Unicode MS" w:cs="Arial Unicode MS"/>
          <w:lang w:val="it-IT"/>
        </w:rPr>
        <w:t>è</w:t>
      </w:r>
      <w:r>
        <w:rPr>
          <w:rFonts w:eastAsia="Arial Unicode MS" w:cs="Arial Unicode MS"/>
        </w:rPr>
        <w:t>s dé</w:t>
      </w:r>
      <w:r>
        <w:rPr>
          <w:rFonts w:eastAsia="Arial Unicode MS" w:cs="Arial Unicode MS"/>
          <w:lang w:val="en-US"/>
        </w:rPr>
        <w:t>sign</w:t>
      </w:r>
      <w:proofErr w:type="spellStart"/>
      <w:r>
        <w:rPr>
          <w:rFonts w:eastAsia="Arial Unicode MS" w:cs="Arial Unicode MS"/>
        </w:rPr>
        <w:t>ée</w:t>
      </w:r>
      <w:proofErr w:type="spellEnd"/>
      <w:r>
        <w:rPr>
          <w:rFonts w:eastAsia="Arial Unicode MS" w:cs="Arial Unicode MS"/>
        </w:rPr>
        <w:t xml:space="preserve"> la « Société »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Et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 w:rsidRPr="00A0722B">
        <w:rPr>
          <w:rStyle w:val="editableCar"/>
        </w:rPr>
        <w:t>«</w:t>
      </w:r>
      <w:r w:rsidR="00A0722B" w:rsidRPr="00A0722B">
        <w:rPr>
          <w:rStyle w:val="editableCar"/>
        </w:rPr>
        <w:t xml:space="preserve"> Madame / Monsieur</w:t>
      </w:r>
      <w:r w:rsidR="007B4FBB">
        <w:rPr>
          <w:rStyle w:val="editableCar"/>
        </w:rPr>
        <w:t xml:space="preserve"> </w:t>
      </w:r>
      <w:r w:rsidRPr="00A0722B">
        <w:rPr>
          <w:rStyle w:val="editableCar"/>
        </w:rPr>
        <w:t>»</w:t>
      </w:r>
      <w:r w:rsidR="00A0722B" w:rsidRPr="00A0722B">
        <w:rPr>
          <w:rStyle w:val="editableCar"/>
        </w:rPr>
        <w:t xml:space="preserve"> « Prénom et nom du ou de la salarié(e) »</w:t>
      </w:r>
      <w:r>
        <w:rPr>
          <w:rFonts w:eastAsia="Arial Unicode MS" w:cs="Arial Unicode MS"/>
        </w:rPr>
        <w:t xml:space="preserve">, </w:t>
      </w:r>
      <w:r w:rsidRPr="00A0722B">
        <w:rPr>
          <w:rStyle w:val="corpsCar"/>
        </w:rPr>
        <w:t>demeurant</w:t>
      </w:r>
      <w:r>
        <w:rPr>
          <w:rFonts w:eastAsia="Arial Unicode MS" w:cs="Arial Unicode MS"/>
        </w:rPr>
        <w:t xml:space="preserve"> </w:t>
      </w:r>
      <w:r w:rsidRPr="00257A71">
        <w:rPr>
          <w:rStyle w:val="editableCar"/>
        </w:rPr>
        <w:t>«</w:t>
      </w:r>
      <w:r w:rsidR="00257A71" w:rsidRPr="00257A71">
        <w:rPr>
          <w:rStyle w:val="editableCar"/>
        </w:rPr>
        <w:t xml:space="preserve"> </w:t>
      </w:r>
      <w:r w:rsidR="00A0722B" w:rsidRPr="00257A71">
        <w:rPr>
          <w:rStyle w:val="editableCar"/>
        </w:rPr>
        <w:t>adresse</w:t>
      </w:r>
      <w:r w:rsidR="00257A71" w:rsidRPr="00257A71">
        <w:rPr>
          <w:rStyle w:val="editableCar"/>
        </w:rPr>
        <w:t xml:space="preserve"> </w:t>
      </w:r>
      <w:r w:rsidRPr="00257A71">
        <w:rPr>
          <w:rStyle w:val="editableCar"/>
        </w:rPr>
        <w:t>»</w:t>
      </w:r>
      <w:r>
        <w:rPr>
          <w:rFonts w:eastAsia="Arial Unicode MS" w:cs="Arial Unicode MS"/>
        </w:rPr>
        <w:t xml:space="preserve">, né(e) le </w:t>
      </w:r>
      <w:r w:rsidRPr="00257A71">
        <w:rPr>
          <w:rStyle w:val="editableCar"/>
        </w:rPr>
        <w:t>«</w:t>
      </w:r>
      <w:r w:rsidR="00257A71" w:rsidRPr="00257A71">
        <w:rPr>
          <w:rStyle w:val="editableCar"/>
        </w:rPr>
        <w:t xml:space="preserve"> </w:t>
      </w:r>
      <w:r w:rsidR="00A0722B" w:rsidRPr="00257A71">
        <w:rPr>
          <w:rStyle w:val="editableCar"/>
        </w:rPr>
        <w:t>date</w:t>
      </w:r>
      <w:r w:rsidR="00257A71" w:rsidRPr="00257A71">
        <w:rPr>
          <w:rStyle w:val="editableCar"/>
        </w:rPr>
        <w:t xml:space="preserve"> </w:t>
      </w:r>
      <w:r w:rsidR="00A0722B" w:rsidRPr="00257A71">
        <w:rPr>
          <w:rStyle w:val="editableCar"/>
        </w:rPr>
        <w:t>»</w:t>
      </w:r>
      <w:r>
        <w:rPr>
          <w:rFonts w:eastAsia="Arial Unicode MS" w:cs="Arial Unicode MS"/>
        </w:rPr>
        <w:t xml:space="preserve">, occupant le poste de </w:t>
      </w:r>
      <w:r w:rsidRPr="00257A71">
        <w:rPr>
          <w:rStyle w:val="editableCar"/>
        </w:rPr>
        <w:t>«</w:t>
      </w:r>
      <w:r w:rsidR="00257A71" w:rsidRPr="00257A71">
        <w:rPr>
          <w:rStyle w:val="editableCar"/>
        </w:rPr>
        <w:t xml:space="preserve"> </w:t>
      </w:r>
      <w:r w:rsidR="00A0722B" w:rsidRPr="00257A71">
        <w:rPr>
          <w:rStyle w:val="editableCar"/>
        </w:rPr>
        <w:t>intitulé du poste occupé</w:t>
      </w:r>
      <w:r w:rsidR="00257A71" w:rsidRPr="00257A71">
        <w:rPr>
          <w:rStyle w:val="editableCar"/>
        </w:rPr>
        <w:t xml:space="preserve"> </w:t>
      </w:r>
      <w:r w:rsidRPr="00257A71">
        <w:rPr>
          <w:rStyle w:val="editableCar"/>
        </w:rPr>
        <w:t>»</w:t>
      </w:r>
      <w:r>
        <w:rPr>
          <w:rFonts w:eastAsia="Arial Unicode MS" w:cs="Arial Unicode MS"/>
          <w:color w:val="3F6797"/>
          <w:u w:color="1F497D"/>
        </w:rPr>
        <w:t>,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proofErr w:type="spellStart"/>
      <w:r>
        <w:rPr>
          <w:rFonts w:eastAsia="Arial Unicode MS" w:cs="Arial Unicode MS"/>
        </w:rPr>
        <w:t>Ci-apr</w:t>
      </w:r>
      <w:proofErr w:type="spellEnd"/>
      <w:r>
        <w:rPr>
          <w:rFonts w:eastAsia="Arial Unicode MS" w:cs="Arial Unicode MS"/>
          <w:lang w:val="it-IT"/>
        </w:rPr>
        <w:t>è</w:t>
      </w:r>
      <w:r>
        <w:rPr>
          <w:rFonts w:eastAsia="Arial Unicode MS" w:cs="Arial Unicode MS"/>
        </w:rPr>
        <w:t>s dé</w:t>
      </w:r>
      <w:r>
        <w:rPr>
          <w:rFonts w:eastAsia="Arial Unicode MS" w:cs="Arial Unicode MS"/>
          <w:lang w:val="en-US"/>
        </w:rPr>
        <w:t>sign</w:t>
      </w:r>
      <w:r>
        <w:rPr>
          <w:rFonts w:eastAsia="Arial Unicode MS" w:cs="Arial Unicode MS"/>
        </w:rPr>
        <w:t>é</w:t>
      </w:r>
      <w:r w:rsidRPr="007B4FBB">
        <w:rPr>
          <w:rStyle w:val="editableCar"/>
        </w:rPr>
        <w:t>(e)</w:t>
      </w:r>
      <w:r>
        <w:rPr>
          <w:rFonts w:eastAsia="Arial Unicode MS" w:cs="Arial Unicode MS"/>
        </w:rPr>
        <w:t xml:space="preserve"> </w:t>
      </w:r>
      <w:r w:rsidR="007B4FBB" w:rsidRPr="00A0722B">
        <w:rPr>
          <w:rStyle w:val="editableCar"/>
        </w:rPr>
        <w:t>« Madame / Monsieur</w:t>
      </w:r>
      <w:r w:rsidR="007B4FBB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>,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Ensemble dé</w:t>
      </w:r>
      <w:r>
        <w:rPr>
          <w:rFonts w:eastAsia="Arial Unicode MS" w:cs="Arial Unicode MS"/>
          <w:lang w:val="en-US"/>
        </w:rPr>
        <w:t>sign</w:t>
      </w:r>
      <w:r>
        <w:rPr>
          <w:rFonts w:eastAsia="Arial Unicode MS" w:cs="Arial Unicode MS"/>
        </w:rPr>
        <w:t>é</w:t>
      </w:r>
      <w:r w:rsidRPr="007B4FBB">
        <w:rPr>
          <w:rStyle w:val="editableCar"/>
        </w:rPr>
        <w:t>(e)</w:t>
      </w:r>
      <w:r>
        <w:rPr>
          <w:rFonts w:eastAsia="Arial Unicode MS" w:cs="Arial Unicode MS"/>
        </w:rPr>
        <w:t>s « </w:t>
      </w:r>
      <w:r>
        <w:rPr>
          <w:rFonts w:eastAsia="Arial Unicode MS" w:cs="Arial Unicode MS"/>
          <w:b/>
          <w:bCs/>
        </w:rPr>
        <w:t>les Parties</w:t>
      </w:r>
      <w:r>
        <w:rPr>
          <w:rFonts w:eastAsia="Arial Unicode MS" w:cs="Arial Unicode MS"/>
        </w:rPr>
        <w:t> »</w:t>
      </w:r>
      <w:bookmarkEnd w:id="1"/>
    </w:p>
    <w:p w:rsidR="006F1F89" w:rsidRDefault="006F1F89" w:rsidP="006F1F89">
      <w:pPr>
        <w:pStyle w:val="Body"/>
        <w:ind w:left="2832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  <w:rPr>
          <w:b/>
          <w:bCs/>
        </w:rPr>
      </w:pPr>
      <w:r>
        <w:rPr>
          <w:b/>
          <w:bCs/>
        </w:rPr>
        <w:t>Préambule</w:t>
      </w:r>
    </w:p>
    <w:p w:rsidR="006F1F89" w:rsidRDefault="006F1F89" w:rsidP="006F1F89">
      <w:pPr>
        <w:pStyle w:val="Body"/>
      </w:pPr>
    </w:p>
    <w:p w:rsidR="006F1F89" w:rsidRDefault="003D4037" w:rsidP="007B4FBB">
      <w:pPr>
        <w:pStyle w:val="editable"/>
        <w:rPr>
          <w:u w:color="3465A4"/>
        </w:rPr>
      </w:pPr>
      <w:bookmarkStart w:id="2" w:name="_Hlk498365204"/>
      <w:r>
        <w:rPr>
          <w:u w:color="3465A4"/>
        </w:rPr>
        <w:t>« </w:t>
      </w:r>
      <w:r w:rsidR="006F1F89">
        <w:rPr>
          <w:u w:color="3465A4"/>
        </w:rPr>
        <w:t>Préciser :</w:t>
      </w:r>
    </w:p>
    <w:p w:rsidR="006F1F89" w:rsidRDefault="006F1F89" w:rsidP="007B4FBB">
      <w:pPr>
        <w:pStyle w:val="editable"/>
        <w:numPr>
          <w:ilvl w:val="0"/>
          <w:numId w:val="3"/>
        </w:numPr>
      </w:pPr>
      <w:r>
        <w:rPr>
          <w:u w:color="3465A4"/>
        </w:rPr>
        <w:t>Le contexte de la négociation de l’accord de rupture conventionnelle collective,</w:t>
      </w:r>
    </w:p>
    <w:p w:rsidR="006F1F89" w:rsidRDefault="006F1F89" w:rsidP="007B4FBB">
      <w:pPr>
        <w:pStyle w:val="editable"/>
        <w:numPr>
          <w:ilvl w:val="0"/>
          <w:numId w:val="3"/>
        </w:numPr>
      </w:pPr>
      <w:r>
        <w:rPr>
          <w:u w:color="3465A4"/>
        </w:rPr>
        <w:t>La date de signature et le nom exact de l’accord,</w:t>
      </w:r>
    </w:p>
    <w:p w:rsidR="006F1F89" w:rsidRDefault="006F1F89" w:rsidP="007B4FBB">
      <w:pPr>
        <w:pStyle w:val="editable"/>
        <w:numPr>
          <w:ilvl w:val="0"/>
          <w:numId w:val="3"/>
        </w:numPr>
      </w:pPr>
      <w:r>
        <w:rPr>
          <w:u w:color="3465A4"/>
        </w:rPr>
        <w:t>La date et la forme de l’information des salariés sur le contenu de l’accord,</w:t>
      </w:r>
    </w:p>
    <w:p w:rsidR="006F1F89" w:rsidRDefault="006F1F89" w:rsidP="007B4FBB">
      <w:pPr>
        <w:pStyle w:val="editable"/>
        <w:numPr>
          <w:ilvl w:val="0"/>
          <w:numId w:val="3"/>
        </w:numPr>
      </w:pPr>
      <w:r>
        <w:rPr>
          <w:u w:color="3465A4"/>
        </w:rPr>
        <w:t>Les conditions de candidature des salariés au départ prévues par l’accord.</w:t>
      </w:r>
      <w:r w:rsidR="003D4037">
        <w:rPr>
          <w:u w:color="3465A4"/>
        </w:rPr>
        <w:t> »</w:t>
      </w:r>
    </w:p>
    <w:bookmarkEnd w:id="2"/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  <w:rPr>
          <w:b/>
          <w:bCs/>
        </w:rPr>
      </w:pPr>
      <w:r>
        <w:rPr>
          <w:b/>
          <w:bCs/>
        </w:rPr>
        <w:t>Article 1 : Rupture amiable du contrat de travail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Suite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information des salariés,</w:t>
      </w:r>
      <w:r>
        <w:rPr>
          <w:rFonts w:eastAsia="Arial Unicode MS" w:cs="Arial Unicode MS"/>
          <w:color w:val="3465A4"/>
          <w:u w:color="3465A4"/>
          <w:lang w:val="pt-PT"/>
        </w:rPr>
        <w:t xml:space="preserve"> </w:t>
      </w:r>
      <w:r w:rsidR="007B4FBB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a souhaité bénéficier des mesures prévues par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accord portant rupture conventionnelle collective. </w:t>
      </w:r>
      <w:r w:rsidR="00257A71" w:rsidRPr="00257A71">
        <w:rPr>
          <w:rStyle w:val="editableCar"/>
        </w:rPr>
        <w:t>« </w:t>
      </w:r>
      <w:r w:rsidRPr="00257A71">
        <w:rPr>
          <w:rStyle w:val="editableCar"/>
        </w:rPr>
        <w:t>Il/ Elle</w:t>
      </w:r>
      <w:r w:rsidR="00257A71" w:rsidRPr="00257A71">
        <w:rPr>
          <w:rStyle w:val="editableCar"/>
        </w:rPr>
        <w:t> »</w:t>
      </w:r>
      <w:r>
        <w:rPr>
          <w:rFonts w:eastAsia="Arial Unicode MS" w:cs="Arial Unicode MS"/>
        </w:rPr>
        <w:t xml:space="preserve"> a présenté sa candidature au départ. </w:t>
      </w:r>
      <w:proofErr w:type="spellStart"/>
      <w:r>
        <w:rPr>
          <w:rFonts w:eastAsia="Arial Unicode MS" w:cs="Arial Unicode MS"/>
        </w:rPr>
        <w:t>Apr</w:t>
      </w:r>
      <w:proofErr w:type="spellEnd"/>
      <w:r>
        <w:rPr>
          <w:rFonts w:eastAsia="Arial Unicode MS" w:cs="Arial Unicode MS"/>
          <w:lang w:val="it-IT"/>
        </w:rPr>
        <w:t>è</w:t>
      </w:r>
      <w:r>
        <w:rPr>
          <w:rFonts w:eastAsia="Arial Unicode MS" w:cs="Arial Unicode MS"/>
        </w:rPr>
        <w:t>s avoir vé</w:t>
      </w:r>
      <w:r>
        <w:rPr>
          <w:rFonts w:eastAsia="Arial Unicode MS" w:cs="Arial Unicode MS"/>
          <w:lang w:val="it-IT"/>
        </w:rPr>
        <w:t>rifi</w:t>
      </w:r>
      <w:r>
        <w:rPr>
          <w:rFonts w:eastAsia="Arial Unicode MS" w:cs="Arial Unicode MS"/>
        </w:rPr>
        <w:t>é</w:t>
      </w:r>
      <w:r w:rsidR="007B4FBB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qu</w:t>
      </w:r>
      <w:proofErr w:type="spellEnd"/>
      <w:r w:rsidR="00257A71">
        <w:rPr>
          <w:rFonts w:eastAsia="Arial Unicode MS" w:cs="Arial Unicode MS"/>
          <w:rtl/>
        </w:rPr>
        <w:t xml:space="preserve"> </w:t>
      </w:r>
      <w:proofErr w:type="gramStart"/>
      <w:r w:rsidR="00257A71">
        <w:rPr>
          <w:rFonts w:eastAsia="Arial Unicode MS" w:cs="Arial Unicode MS" w:hint="cs"/>
          <w:rtl/>
        </w:rPr>
        <w:t>'</w:t>
      </w:r>
      <w:r w:rsidR="00257A71" w:rsidRPr="00257A71">
        <w:rPr>
          <w:rStyle w:val="editableCar"/>
        </w:rPr>
        <w:t>«</w:t>
      </w:r>
      <w:proofErr w:type="gramEnd"/>
      <w:r w:rsidR="00422A8B">
        <w:rPr>
          <w:rStyle w:val="editableCar"/>
        </w:rPr>
        <w:t xml:space="preserve"> </w:t>
      </w:r>
      <w:r w:rsidR="00257A71" w:rsidRPr="00257A71">
        <w:rPr>
          <w:rStyle w:val="editableCar"/>
        </w:rPr>
        <w:t>i</w:t>
      </w:r>
      <w:r w:rsidRPr="00257A71">
        <w:rPr>
          <w:rStyle w:val="editableCar"/>
        </w:rPr>
        <w:t>l/ elle</w:t>
      </w:r>
      <w:r w:rsidR="00257A71" w:rsidRPr="00257A71">
        <w:rPr>
          <w:rStyle w:val="editableCar"/>
        </w:rPr>
        <w:t> »</w:t>
      </w:r>
      <w:r w:rsidRPr="007B4FBB">
        <w:rPr>
          <w:rStyle w:val="editableCar"/>
        </w:rPr>
        <w:t xml:space="preserve"> </w:t>
      </w:r>
      <w:r>
        <w:rPr>
          <w:rFonts w:eastAsia="Arial Unicode MS" w:cs="Arial Unicode MS"/>
        </w:rPr>
        <w:t xml:space="preserve">remplissait les conditions prévues par </w:t>
      </w:r>
      <w:r w:rsidR="007B4FBB">
        <w:rPr>
          <w:rFonts w:eastAsia="Arial Unicode MS" w:cs="Arial Unicode MS"/>
        </w:rPr>
        <w:t>l’a</w:t>
      </w:r>
      <w:r>
        <w:rPr>
          <w:rFonts w:eastAsia="Arial Unicode MS" w:cs="Arial Unicode MS"/>
          <w:lang w:val="it-IT"/>
        </w:rPr>
        <w:t>ccord, la Soci</w:t>
      </w:r>
      <w:r>
        <w:rPr>
          <w:rFonts w:eastAsia="Arial Unicode MS" w:cs="Arial Unicode MS"/>
        </w:rPr>
        <w:t xml:space="preserve">été a accepté </w:t>
      </w:r>
      <w:r>
        <w:rPr>
          <w:rFonts w:eastAsia="Arial Unicode MS" w:cs="Arial Unicode MS"/>
          <w:lang w:val="it-IT"/>
        </w:rPr>
        <w:t>sa candidature.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lastRenderedPageBreak/>
        <w:t>Conformément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article L1237-19-2 du code du travail, l'acceptation par la Société de la candidature de </w:t>
      </w:r>
      <w:r w:rsidR="007B4FBB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dans le cadre de la rupture conventionnelle collective entraîne la rupture du contrat de travail d'un commun accord des Parties. La présente convention en précise les conditions. 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 xml:space="preserve">Le contrat de travail de </w:t>
      </w:r>
      <w:r w:rsidR="007B4FBB" w:rsidRPr="007B4FB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7B4FB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ne sera définitivement rompu qu’à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issue du délai de rétractation prévu </w:t>
      </w:r>
      <w:proofErr w:type="spellStart"/>
      <w:r>
        <w:rPr>
          <w:rFonts w:eastAsia="Arial Unicode MS" w:cs="Arial Unicode MS"/>
        </w:rPr>
        <w:t>ci-apr</w:t>
      </w:r>
      <w:proofErr w:type="spellEnd"/>
      <w:r>
        <w:rPr>
          <w:rFonts w:eastAsia="Arial Unicode MS" w:cs="Arial Unicode MS"/>
          <w:lang w:val="it-IT"/>
        </w:rPr>
        <w:t>è</w:t>
      </w:r>
      <w:r>
        <w:rPr>
          <w:rFonts w:eastAsia="Arial Unicode MS" w:cs="Arial Unicode MS"/>
        </w:rPr>
        <w:t>s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article 3, en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absence de manifestation de </w:t>
      </w:r>
      <w:r w:rsidR="007B4FBB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A0722B">
        <w:rPr>
          <w:rStyle w:val="editableCar"/>
        </w:rPr>
        <w:t xml:space="preserve">» « Prénom et nom du ou de la salarié(e) </w:t>
      </w:r>
      <w:r w:rsidR="00257A71" w:rsidRPr="00A0722B">
        <w:rPr>
          <w:rStyle w:val="editableCar"/>
        </w:rPr>
        <w:t>»</w:t>
      </w:r>
      <w:r w:rsidR="00257A71">
        <w:rPr>
          <w:rFonts w:eastAsia="Arial Unicode MS" w:cs="Arial Unicode MS"/>
        </w:rPr>
        <w:t xml:space="preserve">, </w:t>
      </w:r>
      <w:r w:rsidR="00257A71">
        <w:rPr>
          <w:rFonts w:eastAsia="Arial Unicode MS" w:cs="Arial Unicode MS"/>
          <w:lang w:val="pt-PT"/>
        </w:rPr>
        <w:t>de</w:t>
      </w:r>
      <w:r>
        <w:rPr>
          <w:rFonts w:eastAsia="Arial Unicode MS" w:cs="Arial Unicode MS"/>
          <w:lang w:val="pt-PT"/>
        </w:rPr>
        <w:t xml:space="preserve"> se r</w:t>
      </w:r>
      <w:proofErr w:type="spellStart"/>
      <w:r w:rsidR="007B4FBB">
        <w:rPr>
          <w:rFonts w:eastAsia="Arial Unicode MS" w:cs="Arial Unicode MS"/>
        </w:rPr>
        <w:t>étracter</w:t>
      </w:r>
      <w:proofErr w:type="spellEnd"/>
      <w:r>
        <w:rPr>
          <w:rFonts w:eastAsia="Arial Unicode MS" w:cs="Arial Unicode MS"/>
        </w:rPr>
        <w:t>.</w:t>
      </w:r>
    </w:p>
    <w:p w:rsidR="006F1F89" w:rsidRDefault="006F1F89" w:rsidP="006F1F89">
      <w:pPr>
        <w:pStyle w:val="Body"/>
      </w:pPr>
    </w:p>
    <w:p w:rsidR="006F1F89" w:rsidRDefault="007B4FBB" w:rsidP="007B4FBB">
      <w:pPr>
        <w:pStyle w:val="options"/>
        <w:rPr>
          <w:u w:color="00B050"/>
        </w:rPr>
      </w:pPr>
      <w:r>
        <w:rPr>
          <w:u w:color="00B050"/>
        </w:rPr>
        <w:t>[Option salarié protégé]</w:t>
      </w:r>
    </w:p>
    <w:p w:rsidR="007B4FBB" w:rsidRDefault="007B4FBB" w:rsidP="007B4FBB">
      <w:pPr>
        <w:pStyle w:val="options"/>
        <w:rPr>
          <w:u w:color="00B050"/>
        </w:rPr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 xml:space="preserve">Toutefois, eu égard à </w:t>
      </w:r>
      <w:r>
        <w:rPr>
          <w:rFonts w:eastAsia="Arial Unicode MS" w:cs="Arial Unicode MS"/>
          <w:lang w:val="it-IT"/>
        </w:rPr>
        <w:t>la qualit</w:t>
      </w:r>
      <w:r>
        <w:rPr>
          <w:rFonts w:eastAsia="Arial Unicode MS" w:cs="Arial Unicode MS"/>
        </w:rPr>
        <w:t xml:space="preserve">é de salarié protégé de </w:t>
      </w:r>
      <w:r w:rsidR="007B4FBB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la rupture de son contrat de travail ne pourra intervenir que le lendemain du jour de la réception de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autorisation de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Inspection du travail. </w:t>
      </w:r>
    </w:p>
    <w:p w:rsidR="006F1F89" w:rsidRDefault="006F1F89" w:rsidP="006F1F89">
      <w:pPr>
        <w:pStyle w:val="Body"/>
        <w:tabs>
          <w:tab w:val="left" w:pos="7938"/>
        </w:tabs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En cas de refus de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Inspection du travail, la candidature de </w:t>
      </w:r>
      <w:r w:rsidR="007B4FBB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  <w:r w:rsidR="007B4FBB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it-IT"/>
        </w:rPr>
        <w:t>sera annul</w:t>
      </w:r>
      <w:proofErr w:type="spellStart"/>
      <w:r>
        <w:rPr>
          <w:rFonts w:eastAsia="Arial Unicode MS" w:cs="Arial Unicode MS"/>
        </w:rPr>
        <w:t>ée</w:t>
      </w:r>
      <w:proofErr w:type="spellEnd"/>
      <w:r w:rsidR="007B4FBB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et son contrat de travail se poursuivra normalement. 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  <w:rPr>
          <w:b/>
          <w:bCs/>
        </w:rPr>
      </w:pPr>
      <w:r>
        <w:rPr>
          <w:b/>
          <w:bCs/>
        </w:rPr>
        <w:t>Article 2 </w:t>
      </w:r>
      <w:r>
        <w:rPr>
          <w:b/>
          <w:bCs/>
          <w:lang w:val="it-IT"/>
        </w:rPr>
        <w:t>: Accord de</w:t>
      </w:r>
      <w:r w:rsidR="007B4FBB">
        <w:rPr>
          <w:color w:val="3465A4"/>
          <w:u w:color="3465A4"/>
          <w:lang w:val="pt-PT"/>
        </w:rPr>
        <w:t xml:space="preserve"> </w:t>
      </w:r>
      <w:r w:rsidR="007B4FBB" w:rsidRPr="00A0722B">
        <w:rPr>
          <w:rStyle w:val="editableCar"/>
        </w:rPr>
        <w:t>« Madame / Monsieur</w:t>
      </w:r>
      <w:r w:rsidR="00F05E82">
        <w:rPr>
          <w:rStyle w:val="editableCar"/>
        </w:rPr>
        <w:t xml:space="preserve"> </w:t>
      </w:r>
      <w:r w:rsidR="007B4FBB" w:rsidRPr="00A0722B">
        <w:rPr>
          <w:rStyle w:val="editableCar"/>
        </w:rPr>
        <w:t>» « Prénom et nom du ou de la salarié(e) »</w:t>
      </w:r>
    </w:p>
    <w:p w:rsidR="006F1F89" w:rsidRDefault="006F1F89" w:rsidP="006F1F89">
      <w:pPr>
        <w:pStyle w:val="Body"/>
      </w:pPr>
    </w:p>
    <w:p w:rsidR="006F1F89" w:rsidRDefault="007B4FBB" w:rsidP="006F1F89">
      <w:pPr>
        <w:pStyle w:val="Body"/>
      </w:pPr>
      <w:r w:rsidRPr="00A0722B">
        <w:rPr>
          <w:rStyle w:val="editableCar"/>
        </w:rPr>
        <w:t>« Madame / Monsieur</w:t>
      </w:r>
      <w:r w:rsidR="00F05E82">
        <w:rPr>
          <w:rStyle w:val="editableCar"/>
        </w:rPr>
        <w:t xml:space="preserve"> </w:t>
      </w:r>
      <w:r w:rsidRPr="00A0722B">
        <w:rPr>
          <w:rStyle w:val="editableCar"/>
        </w:rPr>
        <w:t>» « Prénom et nom du ou de la salarié(e) »</w:t>
      </w:r>
      <w:r w:rsidR="006F1F89">
        <w:rPr>
          <w:rFonts w:eastAsia="Arial Unicode MS" w:cs="Arial Unicode MS"/>
        </w:rPr>
        <w:t xml:space="preserve"> reconnaît ê</w:t>
      </w:r>
      <w:r w:rsidR="006F1F89">
        <w:rPr>
          <w:rFonts w:eastAsia="Arial Unicode MS" w:cs="Arial Unicode MS"/>
          <w:lang w:val="it-IT"/>
        </w:rPr>
        <w:t>tre inform</w:t>
      </w:r>
      <w:r w:rsidR="006F1F89">
        <w:rPr>
          <w:rFonts w:eastAsia="Arial Unicode MS" w:cs="Arial Unicode MS"/>
        </w:rPr>
        <w:t>é</w:t>
      </w:r>
      <w:r w:rsidR="006F1F89" w:rsidRPr="007B4FBB">
        <w:rPr>
          <w:rStyle w:val="editableCar"/>
        </w:rPr>
        <w:t>(e)</w:t>
      </w:r>
      <w:r w:rsidR="006F1F89">
        <w:rPr>
          <w:rFonts w:eastAsia="Arial Unicode MS" w:cs="Arial Unicode MS"/>
        </w:rPr>
        <w:t xml:space="preserve"> des mesures prévues par l</w:t>
      </w:r>
      <w:r w:rsidR="006F1F89">
        <w:rPr>
          <w:rFonts w:eastAsia="Arial Unicode MS" w:cs="Arial Unicode MS"/>
          <w:rtl/>
        </w:rPr>
        <w:t>’</w:t>
      </w:r>
      <w:r w:rsidR="006F1F89">
        <w:rPr>
          <w:rFonts w:eastAsia="Arial Unicode MS" w:cs="Arial Unicode MS"/>
        </w:rPr>
        <w:t>accord portant rupture conventionnelle collective et des conséquences de l</w:t>
      </w:r>
      <w:r w:rsidR="006F1F89">
        <w:rPr>
          <w:rFonts w:eastAsia="Arial Unicode MS" w:cs="Arial Unicode MS"/>
          <w:rtl/>
        </w:rPr>
        <w:t>’</w:t>
      </w:r>
      <w:r w:rsidR="006F1F89">
        <w:rPr>
          <w:rFonts w:eastAsia="Arial Unicode MS" w:cs="Arial Unicode MS"/>
        </w:rPr>
        <w:t xml:space="preserve">acceptation de la Société </w:t>
      </w:r>
      <w:r w:rsidR="006F1F89">
        <w:rPr>
          <w:rFonts w:eastAsia="Arial Unicode MS" w:cs="Arial Unicode MS"/>
          <w:lang w:val="it-IT"/>
        </w:rPr>
        <w:t>de sa candidature.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 xml:space="preserve">Par la présente convention, </w:t>
      </w:r>
      <w:r w:rsidR="00F05E82" w:rsidRPr="00F05E82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F05E82" w:rsidRPr="00F05E82">
        <w:rPr>
          <w:rStyle w:val="editableCar"/>
        </w:rPr>
        <w:t>» « Prénom et nom du ou de la salarié(e) »</w:t>
      </w:r>
      <w:r w:rsidR="00F05E82">
        <w:rPr>
          <w:rStyle w:val="editableCar"/>
        </w:rPr>
        <w:t xml:space="preserve"> </w:t>
      </w:r>
      <w:r>
        <w:rPr>
          <w:rFonts w:eastAsia="Arial Unicode MS" w:cs="Arial Unicode MS"/>
        </w:rPr>
        <w:t xml:space="preserve">confirme sa candidature au départ et donne son accord écrit, libre et sans contrainte, au dispositif prévu par l'accord collectif. 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  <w:rPr>
          <w:b/>
          <w:bCs/>
        </w:rPr>
      </w:pPr>
      <w:r>
        <w:rPr>
          <w:b/>
          <w:bCs/>
          <w:lang w:val="en-US"/>
        </w:rPr>
        <w:t xml:space="preserve">Article </w:t>
      </w:r>
      <w:proofErr w:type="gramStart"/>
      <w:r>
        <w:rPr>
          <w:b/>
          <w:bCs/>
          <w:lang w:val="en-US"/>
        </w:rPr>
        <w:t>3</w:t>
      </w:r>
      <w:r>
        <w:rPr>
          <w:b/>
          <w:bCs/>
        </w:rPr>
        <w:t> </w:t>
      </w:r>
      <w:r>
        <w:rPr>
          <w:b/>
          <w:bCs/>
          <w:lang w:val="de-DE"/>
        </w:rPr>
        <w:t>:</w:t>
      </w:r>
      <w:proofErr w:type="gramEnd"/>
      <w:r>
        <w:rPr>
          <w:b/>
          <w:bCs/>
          <w:lang w:val="de-DE"/>
        </w:rPr>
        <w:t xml:space="preserve"> D</w:t>
      </w:r>
      <w:proofErr w:type="spellStart"/>
      <w:r>
        <w:rPr>
          <w:b/>
          <w:bCs/>
        </w:rPr>
        <w:t>élai</w:t>
      </w:r>
      <w:proofErr w:type="spellEnd"/>
      <w:r>
        <w:rPr>
          <w:b/>
          <w:bCs/>
        </w:rPr>
        <w:t xml:space="preserve"> et forme de la rétractation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Conformément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article L1237-19-1 du code du travail et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accord portant rupt</w:t>
      </w:r>
      <w:r w:rsidR="00F05E82">
        <w:rPr>
          <w:rFonts w:eastAsia="Arial Unicode MS" w:cs="Arial Unicode MS"/>
        </w:rPr>
        <w:t xml:space="preserve">ure conventionnelle collective, </w:t>
      </w:r>
      <w:r w:rsidR="00F05E82" w:rsidRPr="00F05E82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F05E82" w:rsidRPr="00F05E82">
        <w:rPr>
          <w:rStyle w:val="editableCar"/>
        </w:rPr>
        <w:t>» « Prénom et nom du ou de la salarié(e) »</w:t>
      </w:r>
      <w:r w:rsidR="00F05E82">
        <w:rPr>
          <w:rStyle w:val="editableCar"/>
        </w:rPr>
        <w:t xml:space="preserve"> </w:t>
      </w:r>
      <w:r>
        <w:rPr>
          <w:rFonts w:eastAsia="Arial Unicode MS" w:cs="Arial Unicode MS"/>
        </w:rPr>
        <w:t>bénéficie d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un délai de rétractation de </w:t>
      </w:r>
      <w:r w:rsidRPr="00F05E82">
        <w:rPr>
          <w:rStyle w:val="editableCar"/>
        </w:rPr>
        <w:t>«</w:t>
      </w:r>
      <w:r w:rsidR="00F05E82" w:rsidRPr="00F05E82">
        <w:rPr>
          <w:rStyle w:val="editableCar"/>
        </w:rPr>
        <w:t xml:space="preserve"> délai de rétraction en jours</w:t>
      </w:r>
      <w:r w:rsidR="00257A71">
        <w:rPr>
          <w:rStyle w:val="editableCar"/>
        </w:rPr>
        <w:t> :</w:t>
      </w:r>
      <w:r w:rsidRPr="00F05E82">
        <w:rPr>
          <w:rStyle w:val="editableCar"/>
        </w:rPr>
        <w:t xml:space="preserve"> </w:t>
      </w:r>
      <w:r w:rsidR="00F05E82" w:rsidRPr="00F05E82">
        <w:rPr>
          <w:rStyle w:val="editableCar"/>
        </w:rPr>
        <w:t>jours</w:t>
      </w:r>
      <w:r w:rsidRPr="00F05E82">
        <w:rPr>
          <w:rStyle w:val="editableCar"/>
        </w:rPr>
        <w:t xml:space="preserve"> calendaires/ ouvrés/ ouvrables</w:t>
      </w:r>
      <w:r w:rsidR="00257A71">
        <w:rPr>
          <w:rStyle w:val="editableCar"/>
        </w:rPr>
        <w:t> </w:t>
      </w:r>
      <w:proofErr w:type="gramStart"/>
      <w:r w:rsidR="00257A71">
        <w:rPr>
          <w:rStyle w:val="editableCar"/>
        </w:rPr>
        <w:t>» </w:t>
      </w:r>
      <w:r>
        <w:rPr>
          <w:rFonts w:eastAsia="Arial Unicode MS" w:cs="Arial Unicode MS"/>
        </w:rPr>
        <w:t>.</w:t>
      </w:r>
      <w:proofErr w:type="gramEnd"/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 xml:space="preserve">La signature de la présente convention marque le point de départ de ce délai de rétractation, qui prendra donc fin le </w:t>
      </w:r>
      <w:r w:rsidRPr="00F05E82">
        <w:rPr>
          <w:rStyle w:val="editableCar"/>
        </w:rPr>
        <w:t>«</w:t>
      </w:r>
      <w:r w:rsidR="00257A71">
        <w:rPr>
          <w:rStyle w:val="editableCar"/>
        </w:rPr>
        <w:t xml:space="preserve"> </w:t>
      </w:r>
      <w:r w:rsidR="00F05E82" w:rsidRPr="00F05E82">
        <w:rPr>
          <w:rStyle w:val="editableCar"/>
        </w:rPr>
        <w:t>date</w:t>
      </w:r>
      <w:r w:rsidR="00257A71">
        <w:rPr>
          <w:rStyle w:val="editableCar"/>
        </w:rPr>
        <w:t xml:space="preserve"> </w:t>
      </w:r>
      <w:r w:rsidRPr="00F05E82">
        <w:rPr>
          <w:rStyle w:val="editableCar"/>
        </w:rPr>
        <w:t>»</w:t>
      </w:r>
      <w:r>
        <w:rPr>
          <w:rFonts w:eastAsia="Arial Unicode MS" w:cs="Arial Unicode MS"/>
          <w:color w:val="3F6797"/>
          <w:u w:color="1F497D"/>
        </w:rPr>
        <w:t xml:space="preserve"> </w:t>
      </w:r>
      <w:r>
        <w:rPr>
          <w:rFonts w:eastAsia="Arial Unicode MS" w:cs="Arial Unicode MS"/>
        </w:rPr>
        <w:t xml:space="preserve">au soir. 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  <w:lang w:val="it-IT"/>
        </w:rPr>
        <w:t xml:space="preserve">Si </w:t>
      </w:r>
      <w:r w:rsidR="00F05E82" w:rsidRPr="00F05E82">
        <w:rPr>
          <w:rStyle w:val="editableCar"/>
        </w:rPr>
        <w:t xml:space="preserve"> « Madame / Monsieur» « Prénom et nom du ou de la salarié(e) »</w:t>
      </w:r>
      <w:r w:rsidR="00F05E82">
        <w:rPr>
          <w:rStyle w:val="editableCar"/>
        </w:rPr>
        <w:t xml:space="preserve"> </w:t>
      </w:r>
      <w:r>
        <w:rPr>
          <w:rFonts w:eastAsia="Arial Unicode MS" w:cs="Arial Unicode MS"/>
        </w:rPr>
        <w:t>dé</w:t>
      </w:r>
      <w:proofErr w:type="spellStart"/>
      <w:r>
        <w:rPr>
          <w:rFonts w:eastAsia="Arial Unicode MS" w:cs="Arial Unicode MS"/>
          <w:lang w:val="es-ES_tradnl"/>
        </w:rPr>
        <w:t>cide</w:t>
      </w:r>
      <w:proofErr w:type="spellEnd"/>
      <w:r>
        <w:rPr>
          <w:rFonts w:eastAsia="Arial Unicode MS" w:cs="Arial Unicode MS"/>
          <w:lang w:val="es-ES_tradnl"/>
        </w:rPr>
        <w:t xml:space="preserve"> de </w:t>
      </w:r>
      <w:proofErr w:type="spellStart"/>
      <w:r>
        <w:rPr>
          <w:rFonts w:eastAsia="Arial Unicode MS" w:cs="Arial Unicode MS"/>
          <w:lang w:val="es-ES_tradnl"/>
        </w:rPr>
        <w:t>se</w:t>
      </w:r>
      <w:proofErr w:type="spellEnd"/>
      <w:r>
        <w:rPr>
          <w:rFonts w:eastAsia="Arial Unicode MS" w:cs="Arial Unicode MS"/>
          <w:lang w:val="es-ES_tradnl"/>
        </w:rPr>
        <w:t xml:space="preserve"> r</w:t>
      </w:r>
      <w:proofErr w:type="spellStart"/>
      <w:r>
        <w:rPr>
          <w:rFonts w:eastAsia="Arial Unicode MS" w:cs="Arial Unicode MS"/>
        </w:rPr>
        <w:t>étracter</w:t>
      </w:r>
      <w:proofErr w:type="spellEnd"/>
      <w:r>
        <w:rPr>
          <w:rFonts w:eastAsia="Arial Unicode MS" w:cs="Arial Unicode MS"/>
        </w:rPr>
        <w:t xml:space="preserve"> et ne souhaite plus quitter la Société dans le cadre de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accord collectif, </w:t>
      </w:r>
      <w:r w:rsidR="00257A71" w:rsidRPr="00257A71">
        <w:rPr>
          <w:rStyle w:val="editableCar"/>
        </w:rPr>
        <w:t>« </w:t>
      </w:r>
      <w:r w:rsidRPr="00257A71">
        <w:rPr>
          <w:rStyle w:val="editableCar"/>
        </w:rPr>
        <w:t>il / elle</w:t>
      </w:r>
      <w:r w:rsidR="00257A71" w:rsidRPr="00257A71">
        <w:rPr>
          <w:rStyle w:val="editableCar"/>
        </w:rPr>
        <w:t> »</w:t>
      </w:r>
      <w:r>
        <w:rPr>
          <w:rFonts w:eastAsia="Arial Unicode MS" w:cs="Arial Unicode MS"/>
          <w:color w:val="3465A4"/>
          <w:u w:color="3465A4"/>
        </w:rPr>
        <w:t xml:space="preserve"> </w:t>
      </w:r>
      <w:r>
        <w:rPr>
          <w:rFonts w:eastAsia="Arial Unicode MS" w:cs="Arial Unicode MS"/>
        </w:rPr>
        <w:t xml:space="preserve">en informe, dans ce délai, </w:t>
      </w:r>
      <w:r w:rsidRPr="00257A71">
        <w:rPr>
          <w:rStyle w:val="editableCar"/>
        </w:rPr>
        <w:t>«</w:t>
      </w:r>
      <w:r w:rsidR="00257A71" w:rsidRPr="00257A71">
        <w:rPr>
          <w:rStyle w:val="editableCar"/>
        </w:rPr>
        <w:t xml:space="preserve"> DRH, manager, </w:t>
      </w:r>
      <w:proofErr w:type="spellStart"/>
      <w:r w:rsidR="00257A71" w:rsidRPr="00257A71">
        <w:rPr>
          <w:rStyle w:val="editableCar"/>
        </w:rPr>
        <w:t>etc</w:t>
      </w:r>
      <w:proofErr w:type="spellEnd"/>
      <w:r w:rsidR="00257A71" w:rsidRPr="00257A71">
        <w:rPr>
          <w:rStyle w:val="editableCar"/>
        </w:rPr>
        <w:t xml:space="preserve"> </w:t>
      </w:r>
      <w:r w:rsidRPr="00257A71">
        <w:rPr>
          <w:rStyle w:val="editableCar"/>
        </w:rPr>
        <w:t>»</w:t>
      </w:r>
      <w:r>
        <w:rPr>
          <w:rFonts w:eastAsia="Arial Unicode MS" w:cs="Arial Unicode MS"/>
          <w:color w:val="3F6797"/>
          <w:u w:color="1F497D"/>
        </w:rPr>
        <w:t xml:space="preserve"> </w:t>
      </w:r>
      <w:r>
        <w:rPr>
          <w:rFonts w:eastAsia="Arial Unicode MS" w:cs="Arial Unicode MS"/>
        </w:rPr>
        <w:t xml:space="preserve">par </w:t>
      </w:r>
      <w:r w:rsidRPr="00F05E82">
        <w:rPr>
          <w:rStyle w:val="editableCar"/>
        </w:rPr>
        <w:t>«</w:t>
      </w:r>
      <w:r w:rsidR="00F05E82" w:rsidRPr="00F05E82">
        <w:rPr>
          <w:rStyle w:val="editableCar"/>
        </w:rPr>
        <w:t xml:space="preserve"> courrier, mail, etc.</w:t>
      </w:r>
      <w:r w:rsidRPr="00F05E82">
        <w:rPr>
          <w:rStyle w:val="editableCar"/>
        </w:rPr>
        <w:t>»</w:t>
      </w:r>
      <w:r>
        <w:rPr>
          <w:rFonts w:eastAsia="Arial Unicode MS" w:cs="Arial Unicode MS"/>
          <w:color w:val="3F6797"/>
          <w:u w:color="1F497D"/>
        </w:rPr>
        <w:t xml:space="preserve"> </w:t>
      </w:r>
      <w:r>
        <w:rPr>
          <w:rFonts w:eastAsia="Arial Unicode MS" w:cs="Arial Unicode MS"/>
        </w:rPr>
        <w:t xml:space="preserve">. Suite à la réception de la décision </w:t>
      </w:r>
      <w:proofErr w:type="spellStart"/>
      <w:r>
        <w:rPr>
          <w:rFonts w:eastAsia="Arial Unicode MS" w:cs="Arial Unicode MS"/>
        </w:rPr>
        <w:t>réguli</w:t>
      </w:r>
      <w:proofErr w:type="spellEnd"/>
      <w:r>
        <w:rPr>
          <w:rFonts w:eastAsia="Arial Unicode MS" w:cs="Arial Unicode MS"/>
          <w:lang w:val="it-IT"/>
        </w:rPr>
        <w:t>è</w:t>
      </w:r>
      <w:proofErr w:type="spellStart"/>
      <w:r>
        <w:rPr>
          <w:rFonts w:eastAsia="Arial Unicode MS" w:cs="Arial Unicode MS"/>
        </w:rPr>
        <w:t>re</w:t>
      </w:r>
      <w:proofErr w:type="spellEnd"/>
      <w:r>
        <w:rPr>
          <w:rFonts w:eastAsia="Arial Unicode MS" w:cs="Arial Unicode MS"/>
        </w:rPr>
        <w:t xml:space="preserve"> de</w:t>
      </w:r>
      <w:r w:rsidRPr="00F05E82">
        <w:rPr>
          <w:rStyle w:val="editableCar"/>
        </w:rPr>
        <w:t xml:space="preserve"> </w:t>
      </w:r>
      <w:r w:rsidR="00F05E82" w:rsidRPr="00F05E82">
        <w:rPr>
          <w:rStyle w:val="editableCar"/>
        </w:rPr>
        <w:t>« Madame / Monsieur</w:t>
      </w:r>
      <w:r w:rsidR="003D4037">
        <w:rPr>
          <w:rStyle w:val="editableCar"/>
        </w:rPr>
        <w:t xml:space="preserve"> </w:t>
      </w:r>
      <w:r w:rsidR="00F05E82" w:rsidRPr="00F05E82">
        <w:rPr>
          <w:rStyle w:val="editableCar"/>
        </w:rPr>
        <w:t>» « Prénom et nom du ou de la salarié(e) »</w:t>
      </w:r>
      <w:r w:rsidR="00F05E82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par la Société</w:t>
      </w:r>
      <w:r>
        <w:rPr>
          <w:rFonts w:eastAsia="Arial Unicode MS" w:cs="Arial Unicode MS"/>
          <w:lang w:val="it-IT"/>
        </w:rPr>
        <w:t>, sa candidature sera annul</w:t>
      </w:r>
      <w:proofErr w:type="spellStart"/>
      <w:r>
        <w:rPr>
          <w:rFonts w:eastAsia="Arial Unicode MS" w:cs="Arial Unicode MS"/>
        </w:rPr>
        <w:t>ée</w:t>
      </w:r>
      <w:proofErr w:type="spellEnd"/>
      <w:r>
        <w:rPr>
          <w:rFonts w:eastAsia="Arial Unicode MS" w:cs="Arial Unicode MS"/>
        </w:rPr>
        <w:t xml:space="preserve"> et son contrat de travail se poursuivra normalement. 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lastRenderedPageBreak/>
        <w:t>A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issue du délai de rétractation, si </w:t>
      </w:r>
      <w:r w:rsidR="00F05E82" w:rsidRPr="00A0722B">
        <w:rPr>
          <w:rStyle w:val="editableCar"/>
        </w:rPr>
        <w:t>« Madame / Monsieur</w:t>
      </w:r>
      <w:r w:rsidR="003D4037">
        <w:rPr>
          <w:rStyle w:val="editableCar"/>
        </w:rPr>
        <w:t xml:space="preserve"> </w:t>
      </w:r>
      <w:r w:rsidR="00F05E82" w:rsidRPr="00A0722B">
        <w:rPr>
          <w:rStyle w:val="editableCar"/>
        </w:rPr>
        <w:t>» « Prénom et nom du ou de la salarié(e) »</w:t>
      </w:r>
      <w:r w:rsidR="00F05E82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ne s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est pas manifesté</w:t>
      </w:r>
      <w:r w:rsidRPr="00F05E82">
        <w:rPr>
          <w:rStyle w:val="editableCar"/>
        </w:rPr>
        <w:t>(e)</w:t>
      </w:r>
      <w:r>
        <w:rPr>
          <w:rFonts w:eastAsia="Arial Unicode MS" w:cs="Arial Unicode MS"/>
        </w:rPr>
        <w:t xml:space="preserve"> dans les formes rappelées ci-dessus, </w:t>
      </w:r>
      <w:r w:rsidR="00257A71" w:rsidRPr="00257A71">
        <w:rPr>
          <w:rStyle w:val="editableCar"/>
        </w:rPr>
        <w:t>« </w:t>
      </w:r>
      <w:r w:rsidRPr="00257A71">
        <w:rPr>
          <w:rStyle w:val="editableCar"/>
        </w:rPr>
        <w:t>il/ elle</w:t>
      </w:r>
      <w:r w:rsidR="00257A71" w:rsidRPr="00257A71">
        <w:rPr>
          <w:rStyle w:val="editableCar"/>
        </w:rPr>
        <w:t> »</w:t>
      </w:r>
      <w:r>
        <w:rPr>
          <w:rFonts w:eastAsia="Arial Unicode MS" w:cs="Arial Unicode MS"/>
          <w:color w:val="3465A4"/>
          <w:u w:color="3465A4"/>
        </w:rPr>
        <w:t> </w:t>
      </w:r>
      <w:r>
        <w:rPr>
          <w:rFonts w:eastAsia="Arial Unicode MS" w:cs="Arial Unicode MS"/>
        </w:rPr>
        <w:t xml:space="preserve">cessera de faire partie des effectifs de la Société. Cette </w:t>
      </w:r>
      <w:proofErr w:type="spellStart"/>
      <w:r>
        <w:rPr>
          <w:rFonts w:eastAsia="Arial Unicode MS" w:cs="Arial Unicode MS"/>
        </w:rPr>
        <w:t>derni</w:t>
      </w:r>
      <w:proofErr w:type="spellEnd"/>
      <w:r>
        <w:rPr>
          <w:rFonts w:eastAsia="Arial Unicode MS" w:cs="Arial Unicode MS"/>
          <w:lang w:val="it-IT"/>
        </w:rPr>
        <w:t>è</w:t>
      </w:r>
      <w:proofErr w:type="spellStart"/>
      <w:r>
        <w:rPr>
          <w:rFonts w:eastAsia="Arial Unicode MS" w:cs="Arial Unicode MS"/>
        </w:rPr>
        <w:t>re</w:t>
      </w:r>
      <w:proofErr w:type="spellEnd"/>
      <w:r>
        <w:rPr>
          <w:rFonts w:eastAsia="Arial Unicode MS" w:cs="Arial Unicode MS"/>
        </w:rPr>
        <w:t xml:space="preserve"> remettra à </w:t>
      </w:r>
      <w:r w:rsidR="00F05E82" w:rsidRPr="00A0722B">
        <w:rPr>
          <w:rStyle w:val="editableCar"/>
        </w:rPr>
        <w:t>« Madame / Monsieur</w:t>
      </w:r>
      <w:r w:rsidR="003D4037">
        <w:rPr>
          <w:rStyle w:val="editableCar"/>
        </w:rPr>
        <w:t xml:space="preserve"> </w:t>
      </w:r>
      <w:r w:rsidR="00F05E82" w:rsidRPr="00A0722B">
        <w:rPr>
          <w:rStyle w:val="editableCar"/>
        </w:rPr>
        <w:t>» « Prénom et nom du ou de la salarié(e) »</w:t>
      </w:r>
      <w:r w:rsidR="00F05E82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les documents de fin de contrat : attestation Pôle Emploi, certificat de travail et solde de tout compte.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  <w:rPr>
          <w:b/>
          <w:bCs/>
        </w:rPr>
      </w:pPr>
      <w:r>
        <w:rPr>
          <w:b/>
          <w:bCs/>
          <w:lang w:val="en-US"/>
        </w:rPr>
        <w:t xml:space="preserve">Article </w:t>
      </w:r>
      <w:proofErr w:type="gramStart"/>
      <w:r>
        <w:rPr>
          <w:b/>
          <w:bCs/>
          <w:lang w:val="en-US"/>
        </w:rPr>
        <w:t>4</w:t>
      </w:r>
      <w:r>
        <w:rPr>
          <w:b/>
          <w:bCs/>
        </w:rPr>
        <w:t> :</w:t>
      </w:r>
      <w:proofErr w:type="gramEnd"/>
      <w:r>
        <w:rPr>
          <w:b/>
          <w:bCs/>
        </w:rPr>
        <w:t xml:space="preserve"> Mesures d</w:t>
      </w:r>
      <w:r>
        <w:rPr>
          <w:b/>
          <w:bCs/>
          <w:rtl/>
        </w:rPr>
        <w:t>’</w:t>
      </w:r>
      <w:r>
        <w:rPr>
          <w:b/>
          <w:bCs/>
        </w:rPr>
        <w:t xml:space="preserve">accompagnement visant à faciliter l'accompagnement et le reclassement externe de </w:t>
      </w:r>
      <w:r w:rsidR="00F05E82" w:rsidRPr="00A0722B">
        <w:rPr>
          <w:rStyle w:val="editableCar"/>
        </w:rPr>
        <w:t>« Madame / Monsieur» « Prénom et nom du ou de la salarié(e) »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Conformément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accord portant rupture conventionnelle collective, </w:t>
      </w:r>
      <w:r w:rsidR="00F05E82" w:rsidRPr="00A0722B">
        <w:rPr>
          <w:rStyle w:val="editableCar"/>
        </w:rPr>
        <w:t>« Madame / Monsieur</w:t>
      </w:r>
      <w:r w:rsidR="00257A71">
        <w:rPr>
          <w:rStyle w:val="editableCar"/>
        </w:rPr>
        <w:t xml:space="preserve"> </w:t>
      </w:r>
      <w:r w:rsidR="00F05E82" w:rsidRPr="00A0722B">
        <w:rPr>
          <w:rStyle w:val="editableCar"/>
        </w:rPr>
        <w:t>» « Prénom et nom du ou de la salarié(e) »</w:t>
      </w:r>
      <w:r w:rsidR="00F05E82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bénéficiera des mesures suivantes :</w:t>
      </w:r>
    </w:p>
    <w:p w:rsidR="006F1F89" w:rsidRDefault="006F1F89" w:rsidP="006F1F89">
      <w:pPr>
        <w:pStyle w:val="Body"/>
      </w:pPr>
    </w:p>
    <w:p w:rsidR="006F1F89" w:rsidRPr="00257A71" w:rsidRDefault="00257A71" w:rsidP="00257A71">
      <w:pPr>
        <w:pStyle w:val="editable"/>
      </w:pPr>
      <w:r w:rsidRPr="00257A71">
        <w:t>« </w:t>
      </w:r>
      <w:r w:rsidR="006F1F89" w:rsidRPr="00257A71">
        <w:t>Préciser :</w:t>
      </w:r>
    </w:p>
    <w:p w:rsidR="006F1F89" w:rsidRPr="00257A71" w:rsidRDefault="006F1F89" w:rsidP="00257A71">
      <w:pPr>
        <w:pStyle w:val="editable"/>
        <w:numPr>
          <w:ilvl w:val="0"/>
          <w:numId w:val="3"/>
        </w:numPr>
      </w:pPr>
      <w:r w:rsidRPr="00257A71">
        <w:t>Les types de mesures retenues et leurs conditions,</w:t>
      </w:r>
    </w:p>
    <w:p w:rsidR="006F1F89" w:rsidRPr="00257A71" w:rsidRDefault="006F1F89" w:rsidP="00257A71">
      <w:pPr>
        <w:pStyle w:val="editable"/>
        <w:numPr>
          <w:ilvl w:val="0"/>
          <w:numId w:val="3"/>
        </w:numPr>
      </w:pPr>
      <w:r w:rsidRPr="00257A71">
        <w:t>Les éventuelles aides financières.</w:t>
      </w:r>
      <w:r w:rsidR="00257A71" w:rsidRPr="00257A71">
        <w:t> »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</w:pPr>
      <w:r>
        <w:rPr>
          <w:b/>
          <w:bCs/>
          <w:lang w:val="en-US"/>
        </w:rPr>
        <w:t xml:space="preserve">Article </w:t>
      </w:r>
      <w:proofErr w:type="gramStart"/>
      <w:r>
        <w:rPr>
          <w:b/>
          <w:bCs/>
          <w:lang w:val="en-US"/>
        </w:rPr>
        <w:t>5</w:t>
      </w:r>
      <w:r>
        <w:rPr>
          <w:b/>
          <w:bCs/>
        </w:rPr>
        <w:t> </w:t>
      </w:r>
      <w:r>
        <w:rPr>
          <w:b/>
          <w:bCs/>
          <w:lang w:val="de-DE"/>
        </w:rPr>
        <w:t>:</w:t>
      </w:r>
      <w:proofErr w:type="gram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Indemnit</w:t>
      </w:r>
      <w:r>
        <w:rPr>
          <w:b/>
          <w:bCs/>
        </w:rPr>
        <w:t>és</w:t>
      </w:r>
      <w:proofErr w:type="spellEnd"/>
      <w:r>
        <w:rPr>
          <w:b/>
          <w:bCs/>
        </w:rPr>
        <w:t xml:space="preserve"> de rupture</w:t>
      </w:r>
    </w:p>
    <w:p w:rsidR="006F1F89" w:rsidRDefault="006F1F89" w:rsidP="006F1F89">
      <w:pPr>
        <w:pStyle w:val="Body"/>
      </w:pPr>
    </w:p>
    <w:p w:rsidR="00257A71" w:rsidRDefault="006F1F89" w:rsidP="006F1F89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Dans le cadre de son solde de tout compte, et conformément aux dispositions de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 xml:space="preserve">accord portant sur une rupture conventionnelle collective, </w:t>
      </w:r>
      <w:r w:rsidR="00F05E82" w:rsidRPr="00A0722B">
        <w:rPr>
          <w:rStyle w:val="editableCar"/>
        </w:rPr>
        <w:t xml:space="preserve">« Madame / </w:t>
      </w:r>
      <w:proofErr w:type="gramStart"/>
      <w:r w:rsidR="00F05E82" w:rsidRPr="00A0722B">
        <w:rPr>
          <w:rStyle w:val="editableCar"/>
        </w:rPr>
        <w:t>Monsieur»</w:t>
      </w:r>
      <w:proofErr w:type="gramEnd"/>
      <w:r w:rsidR="00F05E82" w:rsidRPr="00A0722B">
        <w:rPr>
          <w:rStyle w:val="editableCar"/>
        </w:rPr>
        <w:t xml:space="preserve"> « Prénom et nom du ou de la salarié(e) »</w:t>
      </w:r>
      <w:r w:rsidR="00F05E82">
        <w:rPr>
          <w:rFonts w:eastAsia="Arial Unicode MS" w:cs="Arial Unicode MS"/>
        </w:rPr>
        <w:t xml:space="preserve">, </w:t>
      </w:r>
      <w:r w:rsidR="00422A8B">
        <w:rPr>
          <w:rFonts w:eastAsia="Arial Unicode MS" w:cs="Arial Unicode MS"/>
        </w:rPr>
        <w:t>se verra verser</w:t>
      </w:r>
      <w:r>
        <w:rPr>
          <w:rFonts w:eastAsia="Arial Unicode MS" w:cs="Arial Unicode MS"/>
        </w:rPr>
        <w:t xml:space="preserve"> : </w:t>
      </w:r>
    </w:p>
    <w:p w:rsidR="00257A71" w:rsidRDefault="00257A71" w:rsidP="006F1F89">
      <w:pPr>
        <w:pStyle w:val="Body"/>
        <w:rPr>
          <w:rFonts w:eastAsia="Arial Unicode MS" w:cs="Arial Unicode MS"/>
        </w:rPr>
      </w:pPr>
    </w:p>
    <w:p w:rsidR="006F1F89" w:rsidRPr="00F05E82" w:rsidRDefault="00257A71" w:rsidP="006F1F89">
      <w:pPr>
        <w:pStyle w:val="Body"/>
        <w:rPr>
          <w:rStyle w:val="editableCar"/>
        </w:rPr>
      </w:pPr>
      <w:r w:rsidRPr="00257A71">
        <w:rPr>
          <w:rStyle w:val="editableCar"/>
        </w:rPr>
        <w:t>« P</w:t>
      </w:r>
      <w:r w:rsidR="006F1F89" w:rsidRPr="00257A71">
        <w:rPr>
          <w:rStyle w:val="editableCar"/>
        </w:rPr>
        <w:t>réciser l</w:t>
      </w:r>
      <w:r w:rsidR="006F1F89" w:rsidRPr="00257A71">
        <w:rPr>
          <w:rStyle w:val="editableCar"/>
          <w:rtl/>
        </w:rPr>
        <w:t>’</w:t>
      </w:r>
      <w:r w:rsidR="006F1F89" w:rsidRPr="00257A71">
        <w:rPr>
          <w:rStyle w:val="editableCar"/>
        </w:rPr>
        <w:t>indemnité versée (type, montant)</w:t>
      </w:r>
      <w:r w:rsidRPr="00257A71">
        <w:rPr>
          <w:rStyle w:val="editableCar"/>
        </w:rPr>
        <w:t> »</w:t>
      </w:r>
      <w:r w:rsidR="006F1F89" w:rsidRPr="00F05E82">
        <w:rPr>
          <w:rStyle w:val="editableCar"/>
        </w:rPr>
        <w:t>.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outlineLvl w:val="0"/>
      </w:pPr>
      <w:r>
        <w:rPr>
          <w:b/>
          <w:bCs/>
          <w:lang w:val="en-US"/>
        </w:rPr>
        <w:t xml:space="preserve">Article </w:t>
      </w:r>
      <w:proofErr w:type="gramStart"/>
      <w:r>
        <w:rPr>
          <w:b/>
          <w:bCs/>
          <w:lang w:val="en-US"/>
        </w:rPr>
        <w:t>6</w:t>
      </w:r>
      <w:r>
        <w:rPr>
          <w:b/>
          <w:bCs/>
        </w:rPr>
        <w:t> </w:t>
      </w:r>
      <w:r>
        <w:rPr>
          <w:b/>
          <w:bCs/>
          <w:lang w:val="de-DE"/>
        </w:rPr>
        <w:t>:</w:t>
      </w:r>
      <w:proofErr w:type="gramEnd"/>
      <w:r>
        <w:rPr>
          <w:b/>
          <w:bCs/>
          <w:lang w:val="de-DE"/>
        </w:rPr>
        <w:t xml:space="preserve"> D</w:t>
      </w:r>
      <w:proofErr w:type="spellStart"/>
      <w:r>
        <w:rPr>
          <w:b/>
          <w:bCs/>
        </w:rPr>
        <w:t>élai</w:t>
      </w:r>
      <w:proofErr w:type="spellEnd"/>
      <w:r>
        <w:rPr>
          <w:b/>
          <w:bCs/>
        </w:rPr>
        <w:t xml:space="preserve"> de prescription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</w:pPr>
      <w:r>
        <w:rPr>
          <w:rFonts w:eastAsia="Arial Unicode MS" w:cs="Arial Unicode MS"/>
        </w:rPr>
        <w:t>Conformément à l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article L. 1237-19-8 du code du travail, toute contestation portant sur la régularité ou la validité de la présente rupture se prescrit par 12 mois à compter de la signature de la présente convention.</w:t>
      </w:r>
    </w:p>
    <w:p w:rsidR="006F1F89" w:rsidRDefault="006F1F89" w:rsidP="006F1F89">
      <w:pPr>
        <w:pStyle w:val="Body"/>
      </w:pPr>
    </w:p>
    <w:p w:rsidR="006F1F89" w:rsidRDefault="00F05E82" w:rsidP="007B4FBB">
      <w:pPr>
        <w:pStyle w:val="options"/>
        <w:rPr>
          <w:u w:color="00000A"/>
        </w:rPr>
      </w:pPr>
      <w:r>
        <w:rPr>
          <w:u w:color="00000A"/>
        </w:rPr>
        <w:t>[</w:t>
      </w:r>
      <w:r w:rsidR="006F1F89">
        <w:rPr>
          <w:u w:color="00000A"/>
        </w:rPr>
        <w:t>Option : levée de la clause de non-concurrence</w:t>
      </w:r>
      <w:r w:rsidR="007B4FBB">
        <w:rPr>
          <w:u w:color="00000A"/>
        </w:rPr>
        <w:t>]</w:t>
      </w:r>
    </w:p>
    <w:p w:rsidR="00F05E82" w:rsidRDefault="00F05E82" w:rsidP="006F1F89">
      <w:pPr>
        <w:pStyle w:val="Body"/>
        <w:rPr>
          <w:rFonts w:eastAsia="Arial Unicode MS" w:cs="Arial Unicode MS"/>
        </w:rPr>
      </w:pPr>
    </w:p>
    <w:p w:rsidR="006F1F89" w:rsidRPr="00422A8B" w:rsidRDefault="006F1F89" w:rsidP="00422A8B">
      <w:pPr>
        <w:rPr>
          <w:rFonts w:ascii="Arial" w:hAnsi="Arial" w:cs="Arial"/>
          <w:sz w:val="24"/>
          <w:szCs w:val="24"/>
        </w:rPr>
      </w:pPr>
      <w:r w:rsidRPr="00422A8B">
        <w:rPr>
          <w:rFonts w:ascii="Arial" w:hAnsi="Arial" w:cs="Arial"/>
          <w:sz w:val="24"/>
          <w:szCs w:val="24"/>
        </w:rPr>
        <w:t>Par la présente convention, la Société procède à la levée de la clause de non</w:t>
      </w:r>
      <w:r w:rsidR="00F05E82" w:rsidRPr="00422A8B">
        <w:rPr>
          <w:rFonts w:ascii="Arial" w:hAnsi="Arial" w:cs="Arial"/>
          <w:sz w:val="24"/>
          <w:szCs w:val="24"/>
        </w:rPr>
        <w:t>-</w:t>
      </w:r>
      <w:r w:rsidRPr="00422A8B">
        <w:rPr>
          <w:rFonts w:ascii="Arial" w:hAnsi="Arial" w:cs="Arial"/>
          <w:sz w:val="24"/>
          <w:szCs w:val="24"/>
        </w:rPr>
        <w:t xml:space="preserve">concurrence figurant dans le contrat de travail de </w:t>
      </w:r>
      <w:r w:rsidR="00F05E82" w:rsidRPr="00422A8B">
        <w:rPr>
          <w:rStyle w:val="editableCar"/>
        </w:rPr>
        <w:t>« Madame / Monsieur</w:t>
      </w:r>
      <w:r w:rsidR="00CE1546">
        <w:rPr>
          <w:rStyle w:val="editableCar"/>
        </w:rPr>
        <w:t xml:space="preserve"> </w:t>
      </w:r>
      <w:r w:rsidR="00F05E82" w:rsidRPr="00422A8B">
        <w:rPr>
          <w:rStyle w:val="editableCar"/>
        </w:rPr>
        <w:t>» « Prénom et nom du ou de la salarié(e) »</w:t>
      </w:r>
      <w:r w:rsidRPr="00422A8B">
        <w:rPr>
          <w:rFonts w:ascii="Arial" w:hAnsi="Arial" w:cs="Arial"/>
          <w:sz w:val="24"/>
          <w:szCs w:val="24"/>
        </w:rPr>
        <w:t>. En conséquence, l'indemnité de non-concurrence ne sera pas versée.</w:t>
      </w:r>
    </w:p>
    <w:p w:rsidR="006F1F89" w:rsidRDefault="006F1F89" w:rsidP="006F1F89">
      <w:pPr>
        <w:pStyle w:val="Body"/>
      </w:pPr>
    </w:p>
    <w:p w:rsidR="006F1F89" w:rsidRDefault="00F05E82" w:rsidP="00F05E82">
      <w:pPr>
        <w:pStyle w:val="options"/>
        <w:rPr>
          <w:u w:color="00000A"/>
        </w:rPr>
      </w:pPr>
      <w:r>
        <w:rPr>
          <w:u w:color="00000A"/>
        </w:rPr>
        <w:t>[</w:t>
      </w:r>
      <w:r w:rsidR="006F1F89">
        <w:rPr>
          <w:u w:color="00000A"/>
        </w:rPr>
        <w:t>Autre option</w:t>
      </w:r>
      <w:r>
        <w:rPr>
          <w:u w:color="00000A"/>
        </w:rPr>
        <w:t>]</w:t>
      </w:r>
      <w:r w:rsidR="006F1F89">
        <w:rPr>
          <w:u w:color="00000A"/>
        </w:rPr>
        <w:t xml:space="preserve"> </w:t>
      </w:r>
    </w:p>
    <w:p w:rsidR="00257A71" w:rsidRDefault="00257A71" w:rsidP="00F05E82">
      <w:pPr>
        <w:pStyle w:val="options"/>
        <w:rPr>
          <w:u w:color="00000A"/>
        </w:rPr>
      </w:pPr>
    </w:p>
    <w:p w:rsidR="006F1F89" w:rsidRDefault="00257A71" w:rsidP="00F05E82">
      <w:pPr>
        <w:pStyle w:val="editable"/>
        <w:rPr>
          <w:u w:color="3465A4"/>
        </w:rPr>
      </w:pPr>
      <w:r>
        <w:rPr>
          <w:u w:color="3465A4"/>
        </w:rPr>
        <w:t>« </w:t>
      </w:r>
      <w:r w:rsidR="006F1F89">
        <w:rPr>
          <w:u w:color="3465A4"/>
        </w:rPr>
        <w:t>Ajouter les mesures complémentaires pertinentes prévues par l</w:t>
      </w:r>
      <w:r w:rsidR="006F1F89">
        <w:rPr>
          <w:u w:color="3465A4"/>
          <w:rtl/>
        </w:rPr>
        <w:t>’</w:t>
      </w:r>
      <w:r w:rsidR="006F1F89">
        <w:rPr>
          <w:u w:color="3465A4"/>
        </w:rPr>
        <w:t>accord collectif ou toutes autres souhaitées par les parties </w:t>
      </w:r>
      <w:r w:rsidR="006F1F89">
        <w:rPr>
          <w:u w:color="3465A4"/>
          <w:lang w:val="it-IT"/>
        </w:rPr>
        <w:t>: pr</w:t>
      </w:r>
      <w:r w:rsidR="006F1F89">
        <w:rPr>
          <w:u w:color="3465A4"/>
        </w:rPr>
        <w:t>é</w:t>
      </w:r>
      <w:r w:rsidR="006F1F89">
        <w:rPr>
          <w:u w:color="3465A4"/>
          <w:lang w:val="pt-PT"/>
        </w:rPr>
        <w:t>avis, d</w:t>
      </w:r>
      <w:r w:rsidR="006F1F89">
        <w:rPr>
          <w:u w:color="3465A4"/>
        </w:rPr>
        <w:t>épart différé, etc.</w:t>
      </w:r>
      <w:r>
        <w:rPr>
          <w:u w:color="3465A4"/>
        </w:rPr>
        <w:t> »</w:t>
      </w:r>
    </w:p>
    <w:p w:rsidR="006F1F89" w:rsidRDefault="006F1F89" w:rsidP="006F1F89">
      <w:pPr>
        <w:pStyle w:val="Body"/>
      </w:pPr>
    </w:p>
    <w:p w:rsidR="00257A71" w:rsidRDefault="00257A71" w:rsidP="006F1F89">
      <w:pPr>
        <w:pStyle w:val="Body"/>
      </w:pPr>
    </w:p>
    <w:p w:rsidR="00257A71" w:rsidRDefault="00257A71" w:rsidP="006F1F89">
      <w:pPr>
        <w:pStyle w:val="Body"/>
      </w:pPr>
    </w:p>
    <w:p w:rsidR="006F1F89" w:rsidRDefault="006F1F89" w:rsidP="006F1F89">
      <w:pPr>
        <w:pStyle w:val="Body"/>
      </w:pPr>
    </w:p>
    <w:p w:rsidR="006F1F89" w:rsidRDefault="006F1F89" w:rsidP="006F1F89">
      <w:pPr>
        <w:pStyle w:val="destinataire"/>
        <w:jc w:val="both"/>
        <w:rPr>
          <w:szCs w:val="24"/>
        </w:rPr>
      </w:pPr>
      <w:bookmarkStart w:id="3" w:name="_Hlk498364284"/>
      <w:r w:rsidRPr="00F05E82">
        <w:rPr>
          <w:rStyle w:val="corpsCar"/>
        </w:rPr>
        <w:lastRenderedPageBreak/>
        <w:t>Fait à</w:t>
      </w:r>
      <w:r>
        <w:rPr>
          <w:szCs w:val="24"/>
        </w:rPr>
        <w:t xml:space="preserve"> </w:t>
      </w:r>
      <w:r w:rsidR="00F05E82" w:rsidRPr="00F05E82">
        <w:rPr>
          <w:rStyle w:val="editableCar"/>
        </w:rPr>
        <w:t>« </w:t>
      </w:r>
      <w:r w:rsidRPr="00F05E82">
        <w:rPr>
          <w:rStyle w:val="editableCar"/>
        </w:rPr>
        <w:t>lieu</w:t>
      </w:r>
      <w:r w:rsidR="00F05E82" w:rsidRPr="00F05E82">
        <w:rPr>
          <w:rStyle w:val="editableCar"/>
        </w:rPr>
        <w:t> »</w:t>
      </w:r>
      <w:r w:rsidRPr="00F05E82">
        <w:rPr>
          <w:rStyle w:val="corpsCar"/>
        </w:rPr>
        <w:t>,</w:t>
      </w:r>
      <w:r>
        <w:rPr>
          <w:color w:val="000000"/>
          <w:szCs w:val="24"/>
          <w:u w:color="1F497D"/>
        </w:rPr>
        <w:t xml:space="preserve"> le </w:t>
      </w:r>
      <w:r w:rsidR="00F05E82" w:rsidRPr="00F05E82">
        <w:rPr>
          <w:rStyle w:val="editableCar"/>
        </w:rPr>
        <w:t>« d</w:t>
      </w:r>
      <w:r w:rsidRPr="00F05E82">
        <w:rPr>
          <w:rStyle w:val="editableCar"/>
        </w:rPr>
        <w:t>ate</w:t>
      </w:r>
      <w:r w:rsidR="00F05E82" w:rsidRPr="00F05E82">
        <w:rPr>
          <w:rStyle w:val="editableCar"/>
        </w:rPr>
        <w:t> »</w:t>
      </w:r>
    </w:p>
    <w:p w:rsidR="006F1F89" w:rsidRDefault="006F1F89" w:rsidP="006F1F89">
      <w:pPr>
        <w:pStyle w:val="Body"/>
        <w:rPr>
          <w:i/>
          <w:iCs/>
        </w:rPr>
      </w:pPr>
      <w:r>
        <w:rPr>
          <w:rFonts w:eastAsia="Arial Unicode MS" w:cs="Arial Unicode MS"/>
          <w:i/>
          <w:iCs/>
        </w:rPr>
        <w:t>(</w:t>
      </w:r>
      <w:proofErr w:type="gramStart"/>
      <w:r>
        <w:rPr>
          <w:rFonts w:eastAsia="Arial Unicode MS" w:cs="Arial Unicode MS"/>
          <w:i/>
          <w:iCs/>
        </w:rPr>
        <w:t>en</w:t>
      </w:r>
      <w:proofErr w:type="gramEnd"/>
      <w:r>
        <w:rPr>
          <w:rFonts w:eastAsia="Arial Unicode MS" w:cs="Arial Unicode MS"/>
          <w:i/>
          <w:iCs/>
        </w:rPr>
        <w:t xml:space="preserve"> deux exemplaires, un pour chaque partie)</w:t>
      </w:r>
    </w:p>
    <w:p w:rsidR="006F1F89" w:rsidRDefault="006F1F89" w:rsidP="006F1F89">
      <w:pPr>
        <w:pStyle w:val="Body"/>
      </w:pPr>
    </w:p>
    <w:p w:rsidR="006F1F89" w:rsidRDefault="006F1F89" w:rsidP="006F1F89">
      <w:pPr>
        <w:pStyle w:val="Body"/>
        <w:ind w:left="708"/>
      </w:pPr>
      <w:r>
        <w:t xml:space="preserve">Pour la </w:t>
      </w:r>
      <w:bookmarkEnd w:id="3"/>
      <w:r w:rsidRPr="00F05E82">
        <w:rPr>
          <w:rStyle w:val="corpsCar"/>
        </w:rPr>
        <w:t>Société</w:t>
      </w:r>
    </w:p>
    <w:p w:rsidR="006F1F89" w:rsidRPr="00F05E82" w:rsidRDefault="00F05E82" w:rsidP="00F05E82">
      <w:pPr>
        <w:pStyle w:val="editable"/>
        <w:ind w:left="708"/>
      </w:pPr>
      <w:r>
        <w:t>« </w:t>
      </w:r>
      <w:r w:rsidR="006F1F89" w:rsidRPr="00F05E82">
        <w:t>Prénom Nom du représentant</w:t>
      </w:r>
      <w:r>
        <w:t> »</w:t>
      </w:r>
    </w:p>
    <w:p w:rsidR="006F1F89" w:rsidRPr="00F05E82" w:rsidRDefault="00F05E82" w:rsidP="00F05E82">
      <w:pPr>
        <w:pStyle w:val="editable"/>
        <w:ind w:left="708"/>
      </w:pPr>
      <w:r>
        <w:t>« </w:t>
      </w:r>
      <w:r w:rsidR="006F1F89" w:rsidRPr="00F05E82">
        <w:t>Fonction (DRH</w:t>
      </w:r>
      <w:bookmarkStart w:id="4" w:name="_GoBack"/>
      <w:bookmarkEnd w:id="4"/>
      <w:r w:rsidR="006F1F89" w:rsidRPr="00F05E82">
        <w:t>, etc.)</w:t>
      </w:r>
      <w:r>
        <w:t> »</w:t>
      </w:r>
    </w:p>
    <w:p w:rsidR="006F1F89" w:rsidRDefault="006F1F89" w:rsidP="006F1F89">
      <w:pPr>
        <w:pStyle w:val="CorpsA"/>
      </w:pPr>
    </w:p>
    <w:p w:rsidR="006F1F89" w:rsidRDefault="006F1F89" w:rsidP="006F1F89">
      <w:pPr>
        <w:pStyle w:val="CorpsA"/>
      </w:pPr>
    </w:p>
    <w:p w:rsidR="006F1F89" w:rsidRDefault="006F1F89" w:rsidP="006F1F89">
      <w:pPr>
        <w:pStyle w:val="Body"/>
        <w:ind w:left="708"/>
      </w:pPr>
      <w:r>
        <w:t xml:space="preserve">Pour le salarié </w:t>
      </w:r>
    </w:p>
    <w:p w:rsidR="006F1F89" w:rsidRDefault="00F05E82" w:rsidP="006F1F89">
      <w:pPr>
        <w:pStyle w:val="CorpsA"/>
        <w:ind w:left="708"/>
      </w:pPr>
      <w:r w:rsidRPr="00A0722B">
        <w:rPr>
          <w:rStyle w:val="editableCar"/>
        </w:rPr>
        <w:t xml:space="preserve">« Madame / </w:t>
      </w:r>
      <w:proofErr w:type="gramStart"/>
      <w:r w:rsidRPr="00A0722B">
        <w:rPr>
          <w:rStyle w:val="editableCar"/>
        </w:rPr>
        <w:t>Monsieur»</w:t>
      </w:r>
      <w:proofErr w:type="gramEnd"/>
      <w:r w:rsidRPr="00A0722B">
        <w:rPr>
          <w:rStyle w:val="editableCar"/>
        </w:rPr>
        <w:t xml:space="preserve"> « Prénom et nom du ou de la salarié(e) »</w:t>
      </w:r>
    </w:p>
    <w:p w:rsidR="009C1E33" w:rsidRPr="006F1F89" w:rsidRDefault="009C1E33" w:rsidP="006F1F89"/>
    <w:sectPr w:rsidR="009C1E33" w:rsidRPr="006F1F89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C3F" w:rsidRDefault="007D1C3F">
      <w:pPr>
        <w:spacing w:after="0" w:line="240" w:lineRule="auto"/>
      </w:pPr>
      <w:r>
        <w:separator/>
      </w:r>
    </w:p>
  </w:endnote>
  <w:endnote w:type="continuationSeparator" w:id="0">
    <w:p w:rsidR="007D1C3F" w:rsidRDefault="007D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927" w:rsidRDefault="006969CD">
    <w:pPr>
      <w:pStyle w:val="Pieddepage"/>
      <w:tabs>
        <w:tab w:val="clear" w:pos="9072"/>
        <w:tab w:val="right" w:pos="9046"/>
      </w:tabs>
      <w:jc w:val="center"/>
    </w:pP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E1546">
      <w:rPr>
        <w:noProof/>
      </w:rPr>
      <w:t>2</w:t>
    </w:r>
    <w:r>
      <w:fldChar w:fldCharType="end"/>
    </w:r>
    <w:r>
      <w:t xml:space="preserve"> / </w:t>
    </w:r>
    <w:fldSimple w:instr=" NUMPAGES ">
      <w:r w:rsidR="00CE1546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C3F" w:rsidRDefault="007D1C3F">
      <w:pPr>
        <w:spacing w:after="0" w:line="240" w:lineRule="auto"/>
      </w:pPr>
      <w:r>
        <w:separator/>
      </w:r>
    </w:p>
  </w:footnote>
  <w:footnote w:type="continuationSeparator" w:id="0">
    <w:p w:rsidR="007D1C3F" w:rsidRDefault="007D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927" w:rsidRDefault="007D1C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1844"/>
    <w:multiLevelType w:val="hybridMultilevel"/>
    <w:tmpl w:val="08D8BDF2"/>
    <w:lvl w:ilvl="0" w:tplc="914EE9C0">
      <w:start w:val="5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1137"/>
    <w:multiLevelType w:val="hybridMultilevel"/>
    <w:tmpl w:val="ADB805A0"/>
    <w:numStyleLink w:val="ImportedStyle1"/>
  </w:abstractNum>
  <w:abstractNum w:abstractNumId="2" w15:restartNumberingAfterBreak="0">
    <w:nsid w:val="4F507F42"/>
    <w:multiLevelType w:val="hybridMultilevel"/>
    <w:tmpl w:val="ADB805A0"/>
    <w:styleLink w:val="ImportedStyle1"/>
    <w:lvl w:ilvl="0" w:tplc="3D62249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EC19B2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6AE854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2518E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7E0FB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6C6C62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0B5B0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4064A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E41C44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89"/>
    <w:rsid w:val="00000BA6"/>
    <w:rsid w:val="00195F0E"/>
    <w:rsid w:val="002439BF"/>
    <w:rsid w:val="00257A71"/>
    <w:rsid w:val="00382FDC"/>
    <w:rsid w:val="003D4037"/>
    <w:rsid w:val="00422A8B"/>
    <w:rsid w:val="00495FC6"/>
    <w:rsid w:val="005D5A52"/>
    <w:rsid w:val="006969CD"/>
    <w:rsid w:val="006F1F89"/>
    <w:rsid w:val="007B4FBB"/>
    <w:rsid w:val="007D1C3F"/>
    <w:rsid w:val="009C1E33"/>
    <w:rsid w:val="00A0722B"/>
    <w:rsid w:val="00CE1546"/>
    <w:rsid w:val="00E7477B"/>
    <w:rsid w:val="00F0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F858"/>
  <w15:chartTrackingRefBased/>
  <w15:docId w15:val="{082C11A4-1E54-4743-ABB3-1525940B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696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69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07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rsid w:val="006969C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96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rsid w:val="006969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9CD"/>
    <w:rPr>
      <w:i/>
      <w:iCs/>
      <w:color w:val="5B9BD5" w:themeColor="accent1"/>
    </w:rPr>
  </w:style>
  <w:style w:type="paragraph" w:styleId="Sous-titre">
    <w:name w:val="Subtitle"/>
    <w:basedOn w:val="Normal"/>
    <w:next w:val="Normal"/>
    <w:link w:val="Sous-titreCar"/>
    <w:uiPriority w:val="11"/>
    <w:rsid w:val="006969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969CD"/>
    <w:rPr>
      <w:rFonts w:eastAsiaTheme="minorEastAsia"/>
      <w:color w:val="5A5A5A" w:themeColor="text1" w:themeTint="A5"/>
      <w:spacing w:val="15"/>
    </w:rPr>
  </w:style>
  <w:style w:type="paragraph" w:customStyle="1" w:styleId="expediteur">
    <w:name w:val="expediteur"/>
    <w:basedOn w:val="Normal"/>
    <w:link w:val="expediteurCar"/>
    <w:qFormat/>
    <w:rsid w:val="006969C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paragraph" w:customStyle="1" w:styleId="Signature1">
    <w:name w:val="Signature1"/>
    <w:basedOn w:val="Normal"/>
    <w:link w:val="signatureCar"/>
    <w:qFormat/>
    <w:rsid w:val="006969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character" w:customStyle="1" w:styleId="expediteurCar">
    <w:name w:val="expediteur Car"/>
    <w:basedOn w:val="Sous-titreCar"/>
    <w:link w:val="expediteur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centre">
    <w:name w:val="centre"/>
    <w:basedOn w:val="Signature1"/>
    <w:link w:val="centreCar"/>
    <w:qFormat/>
    <w:rsid w:val="006969CD"/>
  </w:style>
  <w:style w:type="character" w:customStyle="1" w:styleId="signatureCar">
    <w:name w:val="signature Car"/>
    <w:basedOn w:val="expediteurCar"/>
    <w:link w:val="Signature1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Titre-centre">
    <w:name w:val="Titre-centre"/>
    <w:basedOn w:val="BodyA"/>
    <w:link w:val="Titre-centreCar"/>
    <w:qFormat/>
    <w:rsid w:val="00A0722B"/>
    <w:pPr>
      <w:keepNext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jc w:val="center"/>
    </w:pPr>
    <w:rPr>
      <w:b/>
      <w:bCs/>
      <w:u w:color="00000A"/>
    </w:rPr>
  </w:style>
  <w:style w:type="character" w:customStyle="1" w:styleId="centreCar">
    <w:name w:val="centre Car"/>
    <w:basedOn w:val="signatureCar"/>
    <w:link w:val="centre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96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-centreCar">
    <w:name w:val="Titre-centre Car"/>
    <w:basedOn w:val="centreCar"/>
    <w:link w:val="Titre-centre"/>
    <w:rsid w:val="00A0722B"/>
    <w:rPr>
      <w:rFonts w:ascii="Arial" w:eastAsia="Arial" w:hAnsi="Arial" w:cs="Arial"/>
      <w:b/>
      <w:bCs/>
      <w:color w:val="000000"/>
      <w:spacing w:val="15"/>
      <w:sz w:val="24"/>
      <w:szCs w:val="24"/>
      <w:u w:color="00000A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stinataire">
    <w:name w:val="destinataire"/>
    <w:basedOn w:val="Normal"/>
    <w:link w:val="destinataireCar"/>
    <w:qFormat/>
    <w:rsid w:val="006969CD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</w:pPr>
    <w:rPr>
      <w:rFonts w:ascii="Arial" w:eastAsia="Arial Unicode MS" w:hAnsi="Arial" w:cs="Arial Unicode MS"/>
      <w:color w:val="3F6797"/>
      <w:sz w:val="24"/>
      <w:u w:color="3F6797"/>
      <w:bdr w:val="nil"/>
      <w:lang w:eastAsia="fr-FR"/>
    </w:rPr>
  </w:style>
  <w:style w:type="paragraph" w:customStyle="1" w:styleId="options">
    <w:name w:val="options"/>
    <w:basedOn w:val="Normal"/>
    <w:link w:val="optionsCar"/>
    <w:qFormat/>
    <w:rsid w:val="006969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Arial Unicode MS"/>
      <w:color w:val="00B050"/>
      <w:sz w:val="24"/>
      <w:szCs w:val="24"/>
      <w:u w:color="3F6797"/>
      <w:bdr w:val="nil"/>
      <w:lang w:eastAsia="fr-FR"/>
    </w:rPr>
  </w:style>
  <w:style w:type="character" w:customStyle="1" w:styleId="destinataireCar">
    <w:name w:val="destinataire Car"/>
    <w:basedOn w:val="signatureCar"/>
    <w:link w:val="destinataire"/>
    <w:rsid w:val="006969CD"/>
    <w:rPr>
      <w:rFonts w:ascii="Arial" w:eastAsia="Arial Unicode MS" w:hAnsi="Arial" w:cs="Arial Unicode MS"/>
      <w:color w:val="3F6797"/>
      <w:spacing w:val="15"/>
      <w:sz w:val="24"/>
      <w:u w:color="3F6797"/>
      <w:bdr w:val="nil"/>
      <w:lang w:eastAsia="fr-FR"/>
    </w:rPr>
  </w:style>
  <w:style w:type="paragraph" w:customStyle="1" w:styleId="editable">
    <w:name w:val="editable"/>
    <w:basedOn w:val="destinataire"/>
    <w:link w:val="editableCar"/>
    <w:qFormat/>
    <w:rsid w:val="00A0722B"/>
    <w:pPr>
      <w:jc w:val="left"/>
    </w:pPr>
    <w:rPr>
      <w:szCs w:val="24"/>
    </w:rPr>
  </w:style>
  <w:style w:type="character" w:customStyle="1" w:styleId="optionsCar">
    <w:name w:val="options Car"/>
    <w:basedOn w:val="destinataireCar"/>
    <w:link w:val="options"/>
    <w:rsid w:val="006969CD"/>
    <w:rPr>
      <w:rFonts w:ascii="Arial" w:eastAsia="Arial Unicode MS" w:hAnsi="Arial" w:cs="Arial Unicode MS"/>
      <w:color w:val="00B050"/>
      <w:spacing w:val="15"/>
      <w:sz w:val="24"/>
      <w:szCs w:val="24"/>
      <w:u w:color="3F6797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69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ditableCar">
    <w:name w:val="editable Car"/>
    <w:basedOn w:val="optionsCar"/>
    <w:link w:val="editable"/>
    <w:rsid w:val="00A0722B"/>
    <w:rPr>
      <w:rFonts w:ascii="Arial" w:eastAsia="Arial Unicode MS" w:hAnsi="Arial" w:cs="Arial Unicode MS"/>
      <w:color w:val="3F6797"/>
      <w:spacing w:val="15"/>
      <w:sz w:val="24"/>
      <w:szCs w:val="24"/>
      <w:u w:color="3F6797"/>
      <w:bdr w:val="nil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969CD"/>
  </w:style>
  <w:style w:type="paragraph" w:customStyle="1" w:styleId="HeaderFooter">
    <w:name w:val="Header &amp; Footer"/>
    <w:rsid w:val="006969C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6F1F8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link w:val="BodyCar"/>
    <w:rsid w:val="006F1F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rsid w:val="006F1F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  <w:jc w:val="both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fr-FR"/>
    </w:rPr>
  </w:style>
  <w:style w:type="numbering" w:customStyle="1" w:styleId="ImportedStyle1">
    <w:name w:val="Imported Style 1"/>
    <w:rsid w:val="006F1F89"/>
    <w:pPr>
      <w:numPr>
        <w:numId w:val="1"/>
      </w:numPr>
    </w:pPr>
  </w:style>
  <w:style w:type="paragraph" w:customStyle="1" w:styleId="Corps">
    <w:name w:val="Corps"/>
    <w:rsid w:val="006F1F8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Arial" w:eastAsia="Arial Unicode MS" w:hAnsi="Arial" w:cs="Arial Unicode MS"/>
      <w:color w:val="000000"/>
      <w:sz w:val="24"/>
      <w:szCs w:val="24"/>
      <w:u w:color="00000A"/>
      <w:bdr w:val="nil"/>
      <w:lang w:eastAsia="fr-FR"/>
    </w:rPr>
  </w:style>
  <w:style w:type="paragraph" w:customStyle="1" w:styleId="CorpsA">
    <w:name w:val="Corps A"/>
    <w:rsid w:val="006F1F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u w:color="000000"/>
      <w:bdr w:val="nil"/>
      <w:lang w:eastAsia="fr-FR"/>
    </w:rPr>
  </w:style>
  <w:style w:type="paragraph" w:customStyle="1" w:styleId="corps0">
    <w:name w:val="corps"/>
    <w:basedOn w:val="Body"/>
    <w:link w:val="corpsCar"/>
    <w:qFormat/>
    <w:rsid w:val="00A0722B"/>
    <w:rPr>
      <w:rFonts w:eastAsia="Arial Unicode MS" w:cs="Arial Unicode MS"/>
    </w:rPr>
  </w:style>
  <w:style w:type="character" w:customStyle="1" w:styleId="Titre3Car">
    <w:name w:val="Titre 3 Car"/>
    <w:basedOn w:val="Policepardfaut"/>
    <w:link w:val="Titre3"/>
    <w:uiPriority w:val="9"/>
    <w:rsid w:val="00A072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Car">
    <w:name w:val="Body Car"/>
    <w:basedOn w:val="Policepardfaut"/>
    <w:link w:val="Body"/>
    <w:rsid w:val="00A0722B"/>
    <w:rPr>
      <w:rFonts w:ascii="Arial" w:eastAsia="Arial" w:hAnsi="Arial" w:cs="Arial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corpsCar">
    <w:name w:val="corps Car"/>
    <w:basedOn w:val="BodyCar"/>
    <w:link w:val="corps0"/>
    <w:rsid w:val="00A0722B"/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rene.duscher\Desktop\model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modeles.dotx</Template>
  <TotalTime>3</TotalTime>
  <Pages>4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cp:keywords/>
  <dc:description/>
  <cp:lastModifiedBy>BIZERAY, Romain (DGT)</cp:lastModifiedBy>
  <cp:revision>3</cp:revision>
  <dcterms:created xsi:type="dcterms:W3CDTF">2021-11-23T15:57:00Z</dcterms:created>
  <dcterms:modified xsi:type="dcterms:W3CDTF">2021-11-23T16:31:00Z</dcterms:modified>
</cp:coreProperties>
</file>